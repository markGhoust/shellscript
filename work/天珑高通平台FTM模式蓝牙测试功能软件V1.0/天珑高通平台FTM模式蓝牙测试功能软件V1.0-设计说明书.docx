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numPr>
          <w:ilvl w:val="0"/>
          <w:numId w:val="0"/>
        </w:numPr>
        <w:ind w:left="1080" w:hanging="1080"/>
        <w:jc w:val="center"/>
        <w:rPr>
          <w:rFonts w:cs="Times New Roman"/>
        </w:rPr>
      </w:pPr>
      <w:r>
        <w:rPr>
          <w:rFonts w:hint="eastAsia" w:cs="宋体"/>
          <w:sz w:val="32"/>
          <w:szCs w:val="32"/>
          <w:lang w:val="zh-CN"/>
        </w:rPr>
        <w:t>目录</w:t>
      </w:r>
    </w:p>
    <w:p>
      <w:pPr>
        <w:pStyle w:val="17"/>
        <w:rPr>
          <w:rFonts w:ascii="Times New Roman" w:hAnsi="Times New Roman" w:cs="Times New Roman"/>
          <w:b w:val="0"/>
          <w:bCs w:val="0"/>
          <w:caps w:val="0"/>
          <w:sz w:val="21"/>
          <w:szCs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"_Toc414377672" </w:instrText>
      </w:r>
      <w:r>
        <w:fldChar w:fldCharType="separate"/>
      </w:r>
      <w:r>
        <w:rPr>
          <w:rStyle w:val="23"/>
          <w:rFonts w:hint="eastAsia" w:cs="宋体"/>
        </w:rPr>
        <w:t>第</w:t>
      </w:r>
      <w:r>
        <w:rPr>
          <w:rStyle w:val="23"/>
        </w:rPr>
        <w:t>1</w:t>
      </w:r>
      <w:r>
        <w:rPr>
          <w:rStyle w:val="23"/>
          <w:rFonts w:hint="eastAsia" w:cs="宋体"/>
        </w:rPr>
        <w:t>章概述</w:t>
      </w:r>
      <w:r>
        <w:rPr>
          <w:rFonts w:cs="Times New Roman"/>
        </w:rPr>
        <w:tab/>
      </w:r>
      <w:r>
        <w:fldChar w:fldCharType="begin"/>
      </w:r>
      <w:r>
        <w:instrText xml:space="preserve"> PAGEREF _Toc414377672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="Times New Roman" w:hAnsi="Times New Roman" w:cs="Times New Roman"/>
          <w:smallCaps w:val="0"/>
          <w:sz w:val="21"/>
          <w:szCs w:val="21"/>
        </w:rPr>
      </w:pPr>
      <w:r>
        <w:fldChar w:fldCharType="begin"/>
      </w:r>
      <w:r>
        <w:instrText xml:space="preserve"> HYPERLINK \l "_Toc414377673" </w:instrText>
      </w:r>
      <w:r>
        <w:fldChar w:fldCharType="separate"/>
      </w:r>
      <w:r>
        <w:rPr>
          <w:rStyle w:val="23"/>
        </w:rPr>
        <w:t xml:space="preserve">1.1 </w:t>
      </w:r>
      <w:r>
        <w:rPr>
          <w:rStyle w:val="23"/>
          <w:rFonts w:hint="eastAsia" w:cs="宋体"/>
        </w:rPr>
        <w:t>软件产生的背景</w:t>
      </w:r>
      <w:r>
        <w:rPr>
          <w:rFonts w:cs="Times New Roman"/>
        </w:rPr>
        <w:tab/>
      </w:r>
      <w:r>
        <w:fldChar w:fldCharType="begin"/>
      </w:r>
      <w:r>
        <w:instrText xml:space="preserve"> PAGEREF _Toc414377673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="Times New Roman" w:hAnsi="Times New Roman" w:cs="Times New Roman"/>
          <w:smallCaps w:val="0"/>
          <w:sz w:val="21"/>
          <w:szCs w:val="21"/>
        </w:rPr>
      </w:pPr>
      <w:r>
        <w:fldChar w:fldCharType="begin"/>
      </w:r>
      <w:r>
        <w:instrText xml:space="preserve"> HYPERLINK \l "_Toc414377674" </w:instrText>
      </w:r>
      <w:r>
        <w:fldChar w:fldCharType="separate"/>
      </w:r>
      <w:r>
        <w:rPr>
          <w:rStyle w:val="23"/>
        </w:rPr>
        <w:t xml:space="preserve">1.2 </w:t>
      </w:r>
      <w:r>
        <w:rPr>
          <w:rStyle w:val="23"/>
          <w:rFonts w:hint="eastAsia" w:cs="宋体"/>
        </w:rPr>
        <w:t>软件功能的要求</w:t>
      </w:r>
      <w:r>
        <w:rPr>
          <w:rFonts w:cs="Times New Roman"/>
        </w:rPr>
        <w:tab/>
      </w:r>
      <w:r>
        <w:fldChar w:fldCharType="begin"/>
      </w:r>
      <w:r>
        <w:instrText xml:space="preserve"> PAGEREF _Toc414377674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rPr>
          <w:rFonts w:ascii="Times New Roman" w:hAnsi="Times New Roman" w:cs="Times New Roman"/>
          <w:b w:val="0"/>
          <w:bCs w:val="0"/>
          <w:caps w:val="0"/>
          <w:sz w:val="21"/>
          <w:szCs w:val="21"/>
        </w:rPr>
      </w:pPr>
      <w:r>
        <w:fldChar w:fldCharType="begin"/>
      </w:r>
      <w:r>
        <w:instrText xml:space="preserve"> HYPERLINK \l "_Toc414377675" </w:instrText>
      </w:r>
      <w:r>
        <w:fldChar w:fldCharType="separate"/>
      </w:r>
      <w:r>
        <w:rPr>
          <w:rStyle w:val="23"/>
          <w:rFonts w:hint="eastAsia" w:cs="宋体"/>
        </w:rPr>
        <w:t>第</w:t>
      </w:r>
      <w:r>
        <w:rPr>
          <w:rStyle w:val="23"/>
        </w:rPr>
        <w:t>2</w:t>
      </w:r>
      <w:r>
        <w:rPr>
          <w:rStyle w:val="23"/>
          <w:rFonts w:hint="eastAsia" w:cs="宋体"/>
        </w:rPr>
        <w:t>章流程图</w:t>
      </w:r>
      <w:r>
        <w:rPr>
          <w:rFonts w:cs="Times New Roman"/>
        </w:rPr>
        <w:tab/>
      </w:r>
      <w:r>
        <w:fldChar w:fldCharType="begin"/>
      </w:r>
      <w:r>
        <w:instrText xml:space="preserve"> PAGEREF _Toc414377675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="Times New Roman" w:hAnsi="Times New Roman" w:cs="Times New Roman"/>
          <w:smallCaps w:val="0"/>
          <w:sz w:val="21"/>
          <w:szCs w:val="21"/>
        </w:rPr>
      </w:pPr>
      <w:r>
        <w:fldChar w:fldCharType="begin"/>
      </w:r>
      <w:r>
        <w:instrText xml:space="preserve"> HYPERLINK \l "_Toc414377676" </w:instrText>
      </w:r>
      <w:r>
        <w:fldChar w:fldCharType="separate"/>
      </w:r>
      <w:r>
        <w:rPr>
          <w:rStyle w:val="23"/>
          <w:rFonts w:ascii="宋体" w:hAnsi="宋体" w:cs="宋体"/>
        </w:rPr>
        <w:t xml:space="preserve">2.1 </w:t>
      </w:r>
      <w:r>
        <w:rPr>
          <w:rStyle w:val="23"/>
          <w:rFonts w:hint="eastAsia" w:ascii="宋体" w:hAnsi="宋体" w:cs="宋体"/>
        </w:rPr>
        <w:t>蓝牙测试程序流程</w:t>
      </w:r>
      <w:r>
        <w:rPr>
          <w:rFonts w:cs="Times New Roman"/>
        </w:rPr>
        <w:tab/>
      </w:r>
      <w:r>
        <w:fldChar w:fldCharType="begin"/>
      </w:r>
      <w:r>
        <w:instrText xml:space="preserve"> PAGEREF _Toc414377676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="Times New Roman" w:hAnsi="Times New Roman" w:cs="Times New Roman"/>
          <w:smallCaps w:val="0"/>
          <w:sz w:val="21"/>
          <w:szCs w:val="21"/>
        </w:rPr>
      </w:pPr>
      <w:r>
        <w:fldChar w:fldCharType="begin"/>
      </w:r>
      <w:r>
        <w:instrText xml:space="preserve"> HYPERLINK \l "_Toc414377677" </w:instrText>
      </w:r>
      <w:r>
        <w:fldChar w:fldCharType="separate"/>
      </w:r>
      <w:r>
        <w:rPr>
          <w:rStyle w:val="23"/>
          <w:rFonts w:ascii="宋体" w:hAnsi="宋体" w:cs="宋体"/>
        </w:rPr>
        <w:t xml:space="preserve">2.2 </w:t>
      </w:r>
      <w:r>
        <w:rPr>
          <w:rStyle w:val="23"/>
          <w:rFonts w:hint="eastAsia" w:ascii="宋体" w:hAnsi="宋体" w:cs="宋体"/>
        </w:rPr>
        <w:t>蓝牙测试界面显示</w:t>
      </w:r>
      <w:r>
        <w:rPr>
          <w:rFonts w:cs="Times New Roman"/>
        </w:rPr>
        <w:tab/>
      </w:r>
      <w:r>
        <w:fldChar w:fldCharType="begin"/>
      </w:r>
      <w:r>
        <w:instrText xml:space="preserve"> PAGEREF _Toc414377677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</w:tabs>
        <w:rPr>
          <w:rFonts w:ascii="Times New Roman" w:hAnsi="Times New Roman" w:cs="Times New Roman"/>
          <w:b w:val="0"/>
          <w:bCs w:val="0"/>
          <w:caps w:val="0"/>
          <w:sz w:val="21"/>
          <w:szCs w:val="21"/>
        </w:rPr>
      </w:pPr>
      <w:r>
        <w:fldChar w:fldCharType="begin"/>
      </w:r>
      <w:r>
        <w:instrText xml:space="preserve"> HYPERLINK \l "_Toc414377678" </w:instrText>
      </w:r>
      <w:r>
        <w:fldChar w:fldCharType="separate"/>
      </w:r>
      <w:r>
        <w:rPr>
          <w:rStyle w:val="23"/>
          <w:rFonts w:hint="eastAsia" w:cs="宋体"/>
        </w:rPr>
        <w:t>第</w:t>
      </w:r>
      <w:r>
        <w:rPr>
          <w:rStyle w:val="23"/>
        </w:rPr>
        <w:t>3</w:t>
      </w:r>
      <w:r>
        <w:rPr>
          <w:rStyle w:val="23"/>
          <w:rFonts w:hint="eastAsia" w:cs="宋体"/>
        </w:rPr>
        <w:t>章</w:t>
      </w:r>
      <w:r>
        <w:rPr>
          <w:rFonts w:ascii="Times New Roman" w:hAnsi="Times New Roman" w:cs="Times New Roman"/>
          <w:b w:val="0"/>
          <w:bCs w:val="0"/>
          <w:caps w:val="0"/>
          <w:sz w:val="21"/>
          <w:szCs w:val="21"/>
        </w:rPr>
        <w:tab/>
      </w:r>
      <w:r>
        <w:rPr>
          <w:rStyle w:val="23"/>
          <w:rFonts w:hint="eastAsia" w:cs="宋体"/>
        </w:rPr>
        <w:t>实现过程</w:t>
      </w:r>
      <w:r>
        <w:rPr>
          <w:rFonts w:cs="Times New Roman"/>
        </w:rPr>
        <w:tab/>
      </w:r>
      <w:r>
        <w:fldChar w:fldCharType="begin"/>
      </w:r>
      <w:r>
        <w:instrText xml:space="preserve"> PAGEREF _Toc414377678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="Times New Roman" w:hAnsi="Times New Roman" w:cs="Times New Roman"/>
          <w:smallCaps w:val="0"/>
          <w:sz w:val="21"/>
          <w:szCs w:val="21"/>
        </w:rPr>
      </w:pPr>
      <w:r>
        <w:fldChar w:fldCharType="begin"/>
      </w:r>
      <w:r>
        <w:instrText xml:space="preserve"> HYPERLINK \l "_Toc414377679" </w:instrText>
      </w:r>
      <w:r>
        <w:fldChar w:fldCharType="separate"/>
      </w:r>
      <w:r>
        <w:rPr>
          <w:rStyle w:val="23"/>
          <w:rFonts w:ascii="宋体" w:hAnsi="宋体" w:cs="宋体"/>
        </w:rPr>
        <w:t xml:space="preserve">3.1 </w:t>
      </w:r>
      <w:r>
        <w:rPr>
          <w:rStyle w:val="23"/>
          <w:rFonts w:hint="eastAsia" w:ascii="宋体" w:hAnsi="宋体" w:cs="宋体"/>
        </w:rPr>
        <w:t>蓝牙设备接接口获取</w:t>
      </w:r>
      <w:r>
        <w:rPr>
          <w:rFonts w:cs="Times New Roman"/>
        </w:rPr>
        <w:tab/>
      </w:r>
      <w:r>
        <w:fldChar w:fldCharType="begin"/>
      </w:r>
      <w:r>
        <w:instrText xml:space="preserve"> PAGEREF _Toc414377679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="Times New Roman" w:hAnsi="Times New Roman" w:cs="Times New Roman"/>
          <w:smallCaps w:val="0"/>
          <w:sz w:val="21"/>
          <w:szCs w:val="21"/>
        </w:rPr>
      </w:pPr>
      <w:r>
        <w:fldChar w:fldCharType="begin"/>
      </w:r>
      <w:r>
        <w:instrText xml:space="preserve"> HYPERLINK \l "_Toc414377680" </w:instrText>
      </w:r>
      <w:r>
        <w:fldChar w:fldCharType="separate"/>
      </w:r>
      <w:r>
        <w:rPr>
          <w:rStyle w:val="23"/>
          <w:rFonts w:ascii="宋体" w:hAnsi="宋体" w:cs="宋体"/>
        </w:rPr>
        <w:t xml:space="preserve">3.2 </w:t>
      </w:r>
      <w:r>
        <w:rPr>
          <w:rStyle w:val="23"/>
          <w:rFonts w:hint="eastAsia" w:ascii="宋体" w:hAnsi="宋体" w:cs="宋体"/>
        </w:rPr>
        <w:t>蓝牙设备接口实例化</w:t>
      </w:r>
      <w:r>
        <w:rPr>
          <w:rFonts w:cs="Times New Roman"/>
        </w:rPr>
        <w:tab/>
      </w:r>
      <w:r>
        <w:fldChar w:fldCharType="begin"/>
      </w:r>
      <w:r>
        <w:instrText xml:space="preserve"> PAGEREF _Toc414377680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="Times New Roman" w:hAnsi="Times New Roman" w:cs="Times New Roman"/>
          <w:smallCaps w:val="0"/>
          <w:sz w:val="21"/>
          <w:szCs w:val="21"/>
        </w:rPr>
      </w:pPr>
      <w:r>
        <w:fldChar w:fldCharType="begin"/>
      </w:r>
      <w:r>
        <w:instrText xml:space="preserve"> HYPERLINK \l "_Toc414377681" </w:instrText>
      </w:r>
      <w:r>
        <w:fldChar w:fldCharType="separate"/>
      </w:r>
      <w:r>
        <w:rPr>
          <w:rStyle w:val="23"/>
          <w:rFonts w:ascii="宋体" w:hAnsi="宋体" w:cs="宋体"/>
        </w:rPr>
        <w:t xml:space="preserve">3.3 </w:t>
      </w:r>
      <w:r>
        <w:rPr>
          <w:rStyle w:val="23"/>
          <w:rFonts w:hint="eastAsia" w:ascii="宋体" w:hAnsi="宋体" w:cs="宋体"/>
        </w:rPr>
        <w:t>蓝牙打开并搜索周围设备</w:t>
      </w:r>
      <w:r>
        <w:rPr>
          <w:rFonts w:cs="Times New Roman"/>
        </w:rPr>
        <w:tab/>
      </w:r>
      <w:r>
        <w:fldChar w:fldCharType="begin"/>
      </w:r>
      <w:r>
        <w:instrText xml:space="preserve"> PAGEREF _Toc414377681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="Times New Roman" w:hAnsi="Times New Roman" w:cs="Times New Roman"/>
          <w:smallCaps w:val="0"/>
          <w:sz w:val="21"/>
          <w:szCs w:val="21"/>
        </w:rPr>
      </w:pPr>
      <w:r>
        <w:fldChar w:fldCharType="begin"/>
      </w:r>
      <w:r>
        <w:instrText xml:space="preserve"> HYPERLINK \l "_Toc414377682" </w:instrText>
      </w:r>
      <w:r>
        <w:fldChar w:fldCharType="separate"/>
      </w:r>
      <w:r>
        <w:rPr>
          <w:rStyle w:val="23"/>
          <w:rFonts w:ascii="宋体" w:hAnsi="宋体" w:cs="宋体"/>
        </w:rPr>
        <w:t xml:space="preserve">3.4 </w:t>
      </w:r>
      <w:r>
        <w:rPr>
          <w:rStyle w:val="23"/>
          <w:rFonts w:hint="eastAsia" w:ascii="宋体" w:hAnsi="宋体" w:cs="宋体"/>
        </w:rPr>
        <w:t>搜索到的设备动态显示</w:t>
      </w:r>
      <w:r>
        <w:rPr>
          <w:rFonts w:cs="Times New Roman"/>
        </w:rPr>
        <w:tab/>
      </w:r>
      <w:r>
        <w:fldChar w:fldCharType="begin"/>
      </w:r>
      <w:r>
        <w:instrText xml:space="preserve"> PAGEREF _Toc414377682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</w:tabs>
        <w:rPr>
          <w:rFonts w:ascii="Times New Roman" w:hAnsi="Times New Roman" w:cs="Times New Roman"/>
          <w:b w:val="0"/>
          <w:bCs w:val="0"/>
          <w:caps w:val="0"/>
          <w:sz w:val="21"/>
          <w:szCs w:val="21"/>
        </w:rPr>
      </w:pPr>
      <w:r>
        <w:fldChar w:fldCharType="begin"/>
      </w:r>
      <w:r>
        <w:instrText xml:space="preserve"> HYPERLINK \l "_Toc414377683" </w:instrText>
      </w:r>
      <w:r>
        <w:fldChar w:fldCharType="separate"/>
      </w:r>
      <w:r>
        <w:rPr>
          <w:rStyle w:val="23"/>
          <w:rFonts w:hint="eastAsia" w:cs="宋体"/>
        </w:rPr>
        <w:t>第</w:t>
      </w:r>
      <w:r>
        <w:rPr>
          <w:rStyle w:val="23"/>
        </w:rPr>
        <w:t>4</w:t>
      </w:r>
      <w:r>
        <w:rPr>
          <w:rStyle w:val="23"/>
          <w:rFonts w:hint="eastAsia" w:cs="宋体"/>
        </w:rPr>
        <w:t>章</w:t>
      </w:r>
      <w:r>
        <w:rPr>
          <w:rFonts w:ascii="Times New Roman" w:hAnsi="Times New Roman" w:cs="Times New Roman"/>
          <w:b w:val="0"/>
          <w:bCs w:val="0"/>
          <w:caps w:val="0"/>
          <w:sz w:val="21"/>
          <w:szCs w:val="21"/>
        </w:rPr>
        <w:tab/>
      </w:r>
      <w:r>
        <w:rPr>
          <w:rStyle w:val="23"/>
          <w:rFonts w:hint="eastAsia" w:cs="宋体"/>
        </w:rPr>
        <w:t>总结</w:t>
      </w:r>
      <w:r>
        <w:rPr>
          <w:rFonts w:cs="Times New Roman"/>
        </w:rPr>
        <w:tab/>
      </w:r>
      <w:r>
        <w:fldChar w:fldCharType="begin"/>
      </w:r>
      <w:r>
        <w:instrText xml:space="preserve"> PAGEREF _Toc414377683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rPr>
          <w:rFonts w:cs="Times New Roman"/>
        </w:rPr>
      </w:pPr>
      <w:r>
        <w:fldChar w:fldCharType="end"/>
      </w:r>
    </w:p>
    <w:p>
      <w:pPr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pStyle w:val="2"/>
        <w:numPr>
          <w:ilvl w:val="0"/>
          <w:numId w:val="0"/>
        </w:numPr>
        <w:ind w:left="1080" w:hanging="1080"/>
        <w:rPr>
          <w:rFonts w:cs="Times New Roman"/>
        </w:rPr>
      </w:pPr>
      <w:bookmarkStart w:id="0" w:name="_Toc328125793"/>
      <w:bookmarkStart w:id="1" w:name="_Toc340062854"/>
      <w:bookmarkStart w:id="2" w:name="_Toc414377672"/>
      <w:bookmarkStart w:id="3" w:name="_Toc340062956"/>
      <w:bookmarkStart w:id="4" w:name="_Toc333332557"/>
      <w:bookmarkStart w:id="5" w:name="_Toc340062973"/>
      <w:bookmarkStart w:id="6" w:name="_Toc326244248"/>
      <w:r>
        <w:rPr>
          <w:rFonts w:hint="eastAsia"/>
        </w:rPr>
        <w:t>第</w:t>
      </w:r>
      <w:r>
        <w:t>1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3"/>
        <w:rPr>
          <w:rFonts w:cs="Times New Roman"/>
          <w:sz w:val="30"/>
          <w:szCs w:val="30"/>
        </w:rPr>
      </w:pPr>
      <w:bookmarkStart w:id="7" w:name="_Toc414377673"/>
      <w:r>
        <w:rPr>
          <w:sz w:val="30"/>
          <w:szCs w:val="30"/>
        </w:rPr>
        <w:t xml:space="preserve">1.1 </w:t>
      </w:r>
      <w:r>
        <w:rPr>
          <w:rFonts w:hint="eastAsia" w:cs="宋体"/>
          <w:sz w:val="30"/>
          <w:szCs w:val="30"/>
        </w:rPr>
        <w:t>软件产生的背景</w:t>
      </w:r>
      <w:bookmarkEnd w:id="7"/>
    </w:p>
    <w:p>
      <w:pPr>
        <w:ind w:firstLine="420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Android系统在开启多个应用后，性能表现有所下降，为维持长时间的Android系统处于健康状态，于是对后台操作进行限制，控制后台应用数量及限制后台拉起应用，采用白名单的方式来避免因清理导致的功能异常和满足特定需求</w:t>
      </w:r>
      <w:r>
        <w:rPr>
          <w:rFonts w:hint="eastAsia" w:cs="宋体"/>
          <w:sz w:val="24"/>
          <w:szCs w:val="24"/>
        </w:rPr>
        <w:t>。</w:t>
      </w:r>
      <w:r>
        <w:rPr>
          <w:rFonts w:hint="eastAsia" w:cs="宋体"/>
          <w:sz w:val="24"/>
          <w:szCs w:val="24"/>
          <w:lang w:val="en-US" w:eastAsia="zh-CN"/>
        </w:rPr>
        <w:t>本文中的应用主要是为了满足用户个性化的设置，来提高用户体验。</w:t>
      </w:r>
    </w:p>
    <w:p>
      <w:pPr>
        <w:pStyle w:val="3"/>
        <w:rPr>
          <w:rFonts w:cs="Times New Roman"/>
          <w:sz w:val="30"/>
          <w:szCs w:val="30"/>
        </w:rPr>
      </w:pPr>
      <w:bookmarkStart w:id="8" w:name="_Toc414377674"/>
      <w:r>
        <w:rPr>
          <w:sz w:val="30"/>
          <w:szCs w:val="30"/>
        </w:rPr>
        <w:t xml:space="preserve">1.2 </w:t>
      </w:r>
      <w:r>
        <w:rPr>
          <w:rFonts w:hint="eastAsia" w:cs="宋体"/>
          <w:sz w:val="30"/>
          <w:szCs w:val="30"/>
        </w:rPr>
        <w:t>软件功能的要求</w:t>
      </w:r>
      <w:bookmarkEnd w:id="8"/>
    </w:p>
    <w:p>
      <w:pPr>
        <w:ind w:firstLine="360"/>
        <w:rPr>
          <w:sz w:val="24"/>
          <w:szCs w:val="24"/>
        </w:rPr>
      </w:pPr>
      <w:bookmarkStart w:id="9" w:name="OLE_LINK4"/>
      <w:bookmarkStart w:id="10" w:name="OLE_LINK3"/>
      <w:r>
        <w:rPr>
          <w:rFonts w:hint="eastAsia" w:cs="宋体"/>
          <w:sz w:val="24"/>
          <w:szCs w:val="24"/>
        </w:rPr>
        <w:t>天珑</w:t>
      </w:r>
      <w:bookmarkEnd w:id="9"/>
      <w:bookmarkEnd w:id="10"/>
      <w:r>
        <w:rPr>
          <w:rFonts w:hint="eastAsia" w:cs="宋体"/>
          <w:sz w:val="24"/>
          <w:szCs w:val="24"/>
          <w:lang w:val="en-US" w:eastAsia="zh-CN"/>
        </w:rPr>
        <w:t>MTK平台性能优化白名单配置应用</w:t>
      </w:r>
      <w:r>
        <w:rPr>
          <w:rFonts w:hint="eastAsia" w:cs="宋体"/>
          <w:sz w:val="24"/>
          <w:szCs w:val="24"/>
        </w:rPr>
        <w:t>软件设计要求如下</w:t>
      </w:r>
      <w:r>
        <w:rPr>
          <w:sz w:val="24"/>
          <w:szCs w:val="24"/>
        </w:rPr>
        <w:t>:</w:t>
      </w:r>
    </w:p>
    <w:p>
      <w:pPr>
        <w:pStyle w:val="29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能够对用户设置生效，提供友好界面管理及设置名单</w:t>
      </w:r>
      <w:r>
        <w:rPr>
          <w:rFonts w:hint="eastAsia" w:cs="宋体"/>
          <w:sz w:val="24"/>
          <w:szCs w:val="24"/>
        </w:rPr>
        <w:t>。</w:t>
      </w:r>
    </w:p>
    <w:p>
      <w:pPr>
        <w:pStyle w:val="29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能够检测应用安装后的第一次启动，发送通知提示用户是否将应用配置进白名单。</w:t>
      </w:r>
    </w:p>
    <w:p>
      <w:pPr>
        <w:pStyle w:val="29"/>
        <w:widowControl w:val="0"/>
        <w:numPr>
          <w:numId w:val="0"/>
        </w:numPr>
        <w:jc w:val="both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9"/>
        <w:widowControl w:val="0"/>
        <w:numPr>
          <w:numId w:val="0"/>
        </w:numPr>
        <w:jc w:val="both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9"/>
        <w:widowControl w:val="0"/>
        <w:numPr>
          <w:numId w:val="0"/>
        </w:numPr>
        <w:jc w:val="both"/>
        <w:rPr>
          <w:rFonts w:hint="eastAsia" w:cs="宋体"/>
          <w:sz w:val="24"/>
          <w:szCs w:val="24"/>
          <w:lang w:val="en-US" w:eastAsia="zh-C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spacing w:line="240" w:lineRule="atLeast"/>
        <w:jc w:val="left"/>
        <w:rPr>
          <w:rFonts w:ascii="宋体" w:cs="Times New Roman"/>
        </w:rPr>
      </w:pPr>
    </w:p>
    <w:p>
      <w:pPr>
        <w:pStyle w:val="2"/>
        <w:numPr>
          <w:ilvl w:val="0"/>
          <w:numId w:val="0"/>
        </w:numPr>
        <w:ind w:left="1080" w:hanging="1080"/>
        <w:rPr>
          <w:rFonts w:cs="Times New Roman"/>
        </w:rPr>
      </w:pPr>
      <w:bookmarkStart w:id="11" w:name="_Toc414377675"/>
      <w:bookmarkStart w:id="12" w:name="_Toc333332558"/>
      <w:bookmarkStart w:id="13" w:name="_Toc340062957"/>
      <w:bookmarkStart w:id="14" w:name="_Toc328125794"/>
      <w:bookmarkStart w:id="15" w:name="_Toc326244249"/>
      <w:bookmarkStart w:id="16" w:name="_Toc340062855"/>
      <w:bookmarkStart w:id="17" w:name="_Toc340062974"/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流程图</w:t>
      </w:r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3"/>
        <w:rPr>
          <w:rFonts w:hint="eastAsia" w:ascii="宋体" w:eastAsia="宋体" w:cs="Times New Roman"/>
          <w:sz w:val="30"/>
          <w:szCs w:val="30"/>
          <w:lang w:val="en-US" w:eastAsia="zh-CN"/>
        </w:rPr>
      </w:pPr>
      <w:bookmarkStart w:id="18" w:name="_Toc326244250"/>
      <w:bookmarkStart w:id="19" w:name="_Toc340062958"/>
      <w:bookmarkStart w:id="20" w:name="_Toc340062856"/>
      <w:bookmarkStart w:id="21" w:name="_Toc333332559"/>
      <w:bookmarkStart w:id="22" w:name="_Toc340062975"/>
      <w:bookmarkStart w:id="23" w:name="_Toc328125795"/>
      <w:bookmarkStart w:id="24" w:name="_Toc414377676"/>
      <w:r>
        <w:rPr>
          <w:rFonts w:ascii="宋体" w:hAnsi="宋体" w:cs="宋体"/>
          <w:sz w:val="30"/>
          <w:szCs w:val="30"/>
        </w:rPr>
        <w:t xml:space="preserve">2.1 </w:t>
      </w:r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hint="eastAsia" w:ascii="宋体" w:hAnsi="宋体" w:cs="宋体"/>
          <w:sz w:val="30"/>
          <w:szCs w:val="30"/>
        </w:rPr>
        <w:t>MTK平台性能优化白名单配置应用软件</w:t>
      </w: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下图是程序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初始化</w:t>
      </w:r>
      <w:r>
        <w:rPr>
          <w:rFonts w:hint="eastAsia" w:ascii="宋体" w:hAnsi="宋体" w:cs="宋体"/>
          <w:sz w:val="24"/>
          <w:szCs w:val="24"/>
        </w:rPr>
        <w:t>流程图：</w:t>
      </w: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center"/>
        <w:rPr>
          <w:rFonts w:hint="eastAsia" w:ascii="宋体" w:eastAsia="宋体" w:cs="Times New Roman"/>
          <w:lang w:eastAsia="zh-CN"/>
        </w:rPr>
      </w:pPr>
      <w:r>
        <w:rPr>
          <w:rFonts w:hint="eastAsia" w:ascii="宋体" w:eastAsia="宋体" w:cs="Times New Roman"/>
          <w:lang w:eastAsia="zh-CN"/>
        </w:rPr>
        <w:pict>
          <v:shape id="_x0000_i1029" o:spt="75" alt="流程图" type="#_x0000_t75" style="height:560.85pt;width:273.75pt;" filled="f" o:preferrelative="t" stroked="f" coordsize="21600,21600">
            <v:path/>
            <v:fill on="f" focussize="0,0"/>
            <v:stroke on="f"/>
            <v:imagedata r:id="rId6" o:title="流程图"/>
            <o:lock v:ext="edit" aspectratio="t"/>
            <w10:wrap type="none"/>
            <w10:anchorlock/>
          </v:shape>
        </w:pict>
      </w:r>
    </w:p>
    <w:p>
      <w:pPr>
        <w:spacing w:line="240" w:lineRule="atLeast"/>
        <w:ind w:firstLine="42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</w:rPr>
        <w:t>本程序流程图描叙了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初始化</w:t>
      </w:r>
      <w:r>
        <w:rPr>
          <w:rFonts w:hint="eastAsia" w:ascii="宋体" w:hAnsi="宋体" w:cs="宋体"/>
          <w:sz w:val="24"/>
          <w:szCs w:val="24"/>
        </w:rPr>
        <w:t>工作流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程图。通过获取系统过已安装的应用来初始化数据，并通过数据库保存初始话后的状态。通过接收系统广播，来对用户安装新应用做出相应的操作。</w:t>
      </w:r>
    </w:p>
    <w:p>
      <w:pPr>
        <w:spacing w:line="240" w:lineRule="atLeast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240" w:lineRule="atLeast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下面是提示用户在第一次启动应用时使用Notification通知用户进行设置的流程图：</w:t>
      </w:r>
    </w:p>
    <w:p>
      <w:pPr>
        <w:spacing w:line="240" w:lineRule="atLeast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pict>
          <v:shape id="_x0000_i1030" o:spt="75" alt="tpsflow_V2_2" type="#_x0000_t75" style="height:397pt;width:415.15pt;" filled="f" o:preferrelative="t" stroked="f" coordsize="21600,21600">
            <v:path/>
            <v:fill on="f" focussize="0,0"/>
            <v:stroke on="f"/>
            <v:imagedata r:id="rId7" o:title="tpsflow_V2_2"/>
            <o:lock v:ext="edit" aspectratio="t"/>
            <w10:wrap type="none"/>
            <w10:anchorlock/>
          </v:shape>
        </w:pict>
      </w:r>
    </w:p>
    <w:p>
      <w:pPr>
        <w:pStyle w:val="3"/>
        <w:rPr>
          <w:rFonts w:ascii="宋体" w:cs="Times New Roman"/>
          <w:sz w:val="28"/>
          <w:szCs w:val="28"/>
        </w:rPr>
      </w:pPr>
      <w:bookmarkStart w:id="25" w:name="_Toc333332560"/>
      <w:bookmarkStart w:id="26" w:name="_Toc340062857"/>
      <w:bookmarkStart w:id="27" w:name="_Toc340062976"/>
      <w:bookmarkStart w:id="28" w:name="_Toc340062959"/>
      <w:bookmarkStart w:id="29" w:name="_Toc414377677"/>
      <w:r>
        <w:rPr>
          <w:rFonts w:ascii="宋体" w:hAnsi="宋体" w:cs="宋体"/>
          <w:sz w:val="28"/>
          <w:szCs w:val="28"/>
        </w:rPr>
        <w:t>2.2</w:t>
      </w:r>
      <w:bookmarkEnd w:id="25"/>
      <w:bookmarkEnd w:id="26"/>
      <w:bookmarkEnd w:id="27"/>
      <w:bookmarkEnd w:id="28"/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用户界面及通知</w:t>
      </w:r>
      <w:r>
        <w:rPr>
          <w:rFonts w:hint="eastAsia" w:ascii="宋体" w:hAnsi="宋体" w:cs="宋体"/>
          <w:sz w:val="28"/>
          <w:szCs w:val="28"/>
        </w:rPr>
        <w:t>显示</w:t>
      </w:r>
      <w:bookmarkEnd w:id="29"/>
    </w:p>
    <w:p>
      <w:pPr>
        <w:rPr>
          <w:rFonts w:hint="eastAsia" w:cs="宋体"/>
          <w:lang w:val="en-US" w:eastAsia="zh-CN"/>
        </w:rPr>
      </w:pPr>
      <w:r>
        <w:rPr>
          <w:rFonts w:hint="eastAsia" w:cs="宋体"/>
        </w:rPr>
        <w:t>（</w:t>
      </w:r>
      <w:r>
        <w:t>1</w:t>
      </w:r>
      <w:r>
        <w:rPr>
          <w:rFonts w:hint="eastAsia" w:cs="宋体"/>
        </w:rPr>
        <w:t>）</w:t>
      </w:r>
      <w:r>
        <w:rPr>
          <w:rFonts w:hint="eastAsia" w:cs="宋体"/>
          <w:lang w:val="en-US" w:eastAsia="zh-CN"/>
        </w:rPr>
        <w:t>因该应用做为设置中的一项，功能入口如图1所示，界面风格仿照系统界面，如图2所示。</w:t>
      </w:r>
    </w:p>
    <w:p>
      <w:pPr>
        <w:rPr>
          <w:rFonts w:hint="eastAsia" w:cs="宋体"/>
          <w:lang w:val="en-US" w:eastAsia="zh-CN"/>
        </w:rPr>
      </w:pPr>
    </w:p>
    <w:p>
      <w:pPr>
        <w:rPr>
          <w:rFonts w:hint="eastAsia" w:ascii="宋体" w:eastAsia="宋体" w:cs="Times New Roman"/>
          <w:lang w:val="en-US" w:eastAsia="zh-CN"/>
        </w:rPr>
      </w:pPr>
      <w:r>
        <w:rPr>
          <w:rFonts w:hint="eastAsia" w:ascii="宋体" w:cs="Times New Roman"/>
          <w:lang w:eastAsia="zh-CN"/>
        </w:rPr>
        <w:t>（</w:t>
      </w:r>
      <w:r>
        <w:rPr>
          <w:rFonts w:hint="eastAsia" w:ascii="宋体" w:cs="Times New Roman"/>
          <w:lang w:val="en-US" w:eastAsia="zh-CN"/>
        </w:rPr>
        <w:t>2</w:t>
      </w:r>
      <w:r>
        <w:rPr>
          <w:rFonts w:hint="eastAsia" w:ascii="宋体" w:cs="Times New Roman"/>
          <w:lang w:eastAsia="zh-CN"/>
        </w:rPr>
        <w:t>）</w:t>
      </w:r>
      <w:r>
        <w:rPr>
          <w:rFonts w:hint="eastAsia" w:ascii="宋体" w:cs="Times New Roman"/>
          <w:lang w:val="en-US" w:eastAsia="zh-CN"/>
        </w:rPr>
        <w:t>在新安装应用第一次启动的过程时，通过Notification通知用户进行是否加入白名单进行配置。通知形式及内容如图3 及图4所示。</w:t>
      </w:r>
    </w:p>
    <w:p>
      <w:r>
        <w:pict>
          <v:shape id="_x0000_i1032" o:spt="75" alt="app_background_activities" type="#_x0000_t75" style="height:298.5pt;width:157.65pt;" filled="f" o:preferrelative="t" stroked="f" coordsize="21600,21600">
            <v:path/>
            <v:fill on="f" focussize="0,0"/>
            <v:stroke on="f"/>
            <v:imagedata r:id="rId8" o:title="app_background_activities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           </w:t>
      </w:r>
      <w:r>
        <w:pict>
          <v:shape id="_x0000_i1035" o:spt="75" alt="TPSv2_item_menu" type="#_x0000_t75" style="height:299.5pt;width:148.6pt;" filled="f" o:preferrelative="t" stroked="f" coordsize="21600,21600">
            <v:path/>
            <v:fill on="f" focussize="0,0"/>
            <v:stroke on="f"/>
            <v:imagedata r:id="rId9" o:title="TPSv2_item_menu"/>
            <o:lock v:ext="edit" aspectratio="t"/>
            <w10:wrap type="none"/>
            <w10:anchorlock/>
          </v:shape>
        </w:pict>
      </w:r>
    </w:p>
    <w:p>
      <w:pPr>
        <w:pStyle w:val="8"/>
        <w:ind w:firstLine="1000" w:firstLineChars="50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                                    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r>
        <w:pict>
          <v:shape id="_x0000_i1036" o:spt="75" type="#_x0000_t75" style="height:329.95pt;width:190.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</w:t>
      </w:r>
      <w:r>
        <w:pict>
          <v:shape id="_x0000_i1040" o:spt="75" type="#_x0000_t75" style="height:323.2pt;width:187.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8"/>
        <w:ind w:firstLine="1800" w:firstLineChars="900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                               </w:t>
      </w:r>
      <w:r>
        <w:t xml:space="preserve">图 </w:t>
      </w:r>
      <w:r>
        <w:rPr>
          <w:rFonts w:hint="eastAsia"/>
          <w:lang w:val="en-US" w:eastAsia="zh-CN"/>
        </w:rPr>
        <w:t>4</w:t>
      </w:r>
    </w:p>
    <w:p>
      <w:pPr>
        <w:spacing w:line="240" w:lineRule="atLeast"/>
        <w:jc w:val="left"/>
        <w:rPr>
          <w:rFonts w:ascii="宋体" w:cs="Times New Roman"/>
        </w:rPr>
      </w:pPr>
    </w:p>
    <w:p>
      <w:pPr>
        <w:pStyle w:val="2"/>
        <w:numPr>
          <w:ilvl w:val="0"/>
          <w:numId w:val="3"/>
        </w:numPr>
        <w:rPr>
          <w:rFonts w:cs="Times New Roman"/>
        </w:rPr>
      </w:pPr>
      <w:bookmarkStart w:id="30" w:name="_Toc326244251"/>
      <w:bookmarkStart w:id="31" w:name="_Toc328125796"/>
      <w:bookmarkStart w:id="32" w:name="_Toc333332561"/>
      <w:bookmarkStart w:id="33" w:name="_Toc340062858"/>
      <w:bookmarkStart w:id="34" w:name="_Toc340062960"/>
      <w:bookmarkStart w:id="35" w:name="_Toc340062977"/>
      <w:bookmarkStart w:id="36" w:name="_Toc414377678"/>
      <w:r>
        <w:rPr>
          <w:rFonts w:hint="eastAsia"/>
          <w:lang w:val="en-US" w:eastAsia="zh-CN"/>
        </w:rPr>
        <w:t>实现</w:t>
      </w:r>
      <w:r>
        <w:rPr>
          <w:rFonts w:hint="eastAsia"/>
        </w:rPr>
        <w:t>过程</w:t>
      </w:r>
      <w:bookmarkEnd w:id="30"/>
      <w:bookmarkEnd w:id="31"/>
      <w:bookmarkEnd w:id="32"/>
      <w:bookmarkEnd w:id="33"/>
      <w:bookmarkEnd w:id="34"/>
      <w:bookmarkEnd w:id="35"/>
      <w:bookmarkEnd w:id="36"/>
    </w:p>
    <w:p>
      <w:pPr>
        <w:pStyle w:val="3"/>
        <w:rPr>
          <w:rFonts w:ascii="宋体" w:cs="Times New Roman"/>
          <w:sz w:val="30"/>
          <w:szCs w:val="30"/>
        </w:rPr>
      </w:pPr>
      <w:bookmarkStart w:id="37" w:name="_Toc333332562"/>
      <w:bookmarkStart w:id="38" w:name="_Toc340062859"/>
      <w:bookmarkStart w:id="39" w:name="_Toc328125797"/>
      <w:bookmarkStart w:id="40" w:name="_Toc340062978"/>
      <w:bookmarkStart w:id="41" w:name="_Toc340062961"/>
      <w:bookmarkStart w:id="42" w:name="_Toc326244252"/>
      <w:bookmarkStart w:id="43" w:name="_Toc414377130"/>
      <w:bookmarkStart w:id="44" w:name="_Toc414377679"/>
      <w:r>
        <w:rPr>
          <w:rFonts w:ascii="宋体" w:hAnsi="宋体" w:cs="宋体"/>
          <w:sz w:val="30"/>
          <w:szCs w:val="30"/>
        </w:rPr>
        <w:t xml:space="preserve">3.1 </w:t>
      </w:r>
      <w:bookmarkEnd w:id="37"/>
      <w:bookmarkEnd w:id="38"/>
      <w:bookmarkEnd w:id="39"/>
      <w:bookmarkEnd w:id="40"/>
      <w:bookmarkEnd w:id="41"/>
      <w:bookmarkEnd w:id="42"/>
      <w:r>
        <w:rPr>
          <w:rFonts w:hint="eastAsia" w:ascii="宋体" w:hAnsi="宋体" w:cs="宋体"/>
          <w:sz w:val="30"/>
          <w:szCs w:val="30"/>
        </w:rPr>
        <w:t>蓝牙设备接接口获取</w:t>
      </w:r>
      <w:bookmarkEnd w:id="43"/>
      <w:bookmarkEnd w:id="44"/>
    </w:p>
    <w:p>
      <w:pPr>
        <w:ind w:firstLine="420"/>
        <w:rPr>
          <w:rFonts w:cs="Times New Roman"/>
        </w:rPr>
      </w:pPr>
      <w:r>
        <w:rPr>
          <w:rFonts w:hint="eastAsia" w:cs="宋体"/>
        </w:rPr>
        <w:t>本软件使用了</w:t>
      </w:r>
      <w:r>
        <w:t>android</w:t>
      </w:r>
      <w:r>
        <w:rPr>
          <w:rFonts w:hint="eastAsia" w:cs="宋体"/>
        </w:rPr>
        <w:t>标准的</w:t>
      </w:r>
      <w:r>
        <w:t>HAL</w:t>
      </w:r>
      <w:r>
        <w:rPr>
          <w:rFonts w:hint="eastAsia" w:cs="宋体"/>
        </w:rPr>
        <w:t>层接口来获取蓝牙接口并进行操作。</w:t>
      </w:r>
      <w:r>
        <w:t>HAL</w:t>
      </w:r>
      <w:r>
        <w:rPr>
          <w:rFonts w:hint="eastAsia" w:cs="宋体"/>
        </w:rPr>
        <w:t>可以获取所有硬件设备的接口，获取时需要定义</w:t>
      </w:r>
      <w:r>
        <w:rPr>
          <w:lang w:val="fr-FR"/>
        </w:rPr>
        <w:t>hw_module_t</w:t>
      </w:r>
      <w:r>
        <w:rPr>
          <w:rFonts w:hint="eastAsia" w:cs="宋体"/>
          <w:lang w:val="fr-FR"/>
        </w:rPr>
        <w:t>和</w:t>
      </w:r>
      <w:r>
        <w:rPr>
          <w:lang w:val="fr-FR"/>
        </w:rPr>
        <w:t>hw_device_t</w:t>
      </w:r>
      <w:r>
        <w:rPr>
          <w:rFonts w:hint="eastAsia" w:cs="宋体"/>
          <w:lang w:val="fr-FR"/>
        </w:rPr>
        <w:t>，然后通过</w:t>
      </w:r>
      <w:r>
        <w:rPr>
          <w:lang w:val="fr-FR"/>
        </w:rPr>
        <w:t>MODULE ID</w:t>
      </w:r>
      <w:r>
        <w:rPr>
          <w:rFonts w:hint="eastAsia" w:cs="宋体"/>
          <w:lang w:val="fr-FR"/>
        </w:rPr>
        <w:t>来进行匹配</w:t>
      </w:r>
      <w:r>
        <w:rPr>
          <w:lang w:val="fr-FR"/>
        </w:rPr>
        <w:t>module</w:t>
      </w:r>
      <w:r>
        <w:rPr>
          <w:rFonts w:hint="eastAsia" w:cs="宋体"/>
          <w:lang w:val="fr-FR"/>
        </w:rPr>
        <w:t>，匹配完成后打开</w:t>
      </w:r>
      <w:r>
        <w:rPr>
          <w:lang w:val="fr-FR"/>
        </w:rPr>
        <w:t>device</w:t>
      </w:r>
      <w:r>
        <w:rPr>
          <w:rFonts w:hint="eastAsia" w:cs="宋体"/>
          <w:lang w:val="fr-FR"/>
        </w:rPr>
        <w:t>，而</w:t>
      </w:r>
      <w:r>
        <w:rPr>
          <w:lang w:val="fr-FR"/>
        </w:rPr>
        <w:t>device</w:t>
      </w:r>
      <w:r>
        <w:rPr>
          <w:rFonts w:hint="eastAsia" w:cs="宋体"/>
          <w:lang w:val="fr-FR"/>
        </w:rPr>
        <w:t>本身有</w:t>
      </w:r>
      <w:r>
        <w:rPr>
          <w:lang w:val="fr-FR"/>
        </w:rPr>
        <w:t>get_interface</w:t>
      </w:r>
      <w:r>
        <w:rPr>
          <w:rFonts w:hint="eastAsia" w:cs="宋体"/>
          <w:lang w:val="fr-FR"/>
        </w:rPr>
        <w:t>来获取接口。本软件实现方法如下：</w:t>
      </w:r>
    </w:p>
    <w:p>
      <w:pPr>
        <w:ind w:firstLine="420"/>
      </w:pPr>
      <w:r>
        <w:t>int HAL_load(void)</w:t>
      </w:r>
    </w:p>
    <w:p>
      <w:pPr>
        <w:ind w:firstLine="420"/>
      </w:pPr>
      <w:r>
        <w:t>{</w:t>
      </w:r>
    </w:p>
    <w:p>
      <w:pPr>
        <w:ind w:firstLine="420"/>
        <w:rPr>
          <w:rFonts w:cs="Times New Roman"/>
          <w:lang w:val="fr-FR"/>
        </w:rPr>
      </w:pPr>
      <w:r>
        <w:rPr>
          <w:lang w:val="fr-FR"/>
        </w:rPr>
        <w:t xml:space="preserve">    int err = 0;</w:t>
      </w:r>
    </w:p>
    <w:p>
      <w:pPr>
        <w:ind w:firstLine="420"/>
        <w:rPr>
          <w:lang w:val="fr-FR"/>
        </w:rPr>
      </w:pPr>
      <w:r>
        <w:rPr>
          <w:lang w:val="fr-FR"/>
        </w:rPr>
        <w:t xml:space="preserve">    hw_module_t* module;</w:t>
      </w:r>
    </w:p>
    <w:p>
      <w:pPr>
        <w:ind w:firstLine="420"/>
        <w:rPr>
          <w:rFonts w:cs="Times New Roman"/>
          <w:lang w:val="fr-FR"/>
        </w:rPr>
      </w:pPr>
      <w:r>
        <w:rPr>
          <w:lang w:val="fr-FR"/>
        </w:rPr>
        <w:t xml:space="preserve">    hw_device_t* device;</w:t>
      </w:r>
    </w:p>
    <w:p>
      <w:pPr>
        <w:ind w:firstLine="420"/>
      </w:pPr>
      <w:r>
        <w:rPr>
          <w:lang w:val="fr-FR"/>
        </w:rPr>
        <w:t xml:space="preserve">    </w:t>
      </w:r>
      <w:r>
        <w:t>err = hw_get_module(BT_HARDWARE_MODULE_ID, (hw_module_t const**)&amp;module);</w:t>
      </w:r>
    </w:p>
    <w:p>
      <w:pPr>
        <w:ind w:firstLine="420"/>
      </w:pPr>
      <w:r>
        <w:t xml:space="preserve">    if (err == 0)</w:t>
      </w:r>
    </w:p>
    <w:p>
      <w:pPr>
        <w:ind w:firstLine="420"/>
      </w:pPr>
      <w:r>
        <w:t xml:space="preserve">    {</w:t>
      </w:r>
    </w:p>
    <w:p>
      <w:pPr>
        <w:ind w:firstLine="420"/>
      </w:pPr>
      <w:r>
        <w:t xml:space="preserve">        err = module-&gt;methods-&gt;open(module, BT_HARDWARE_MODULE_ID, &amp;device);</w:t>
      </w:r>
    </w:p>
    <w:p>
      <w:pPr>
        <w:ind w:firstLine="420"/>
      </w:pPr>
      <w:r>
        <w:t xml:space="preserve">        if (err == 0) {</w:t>
      </w:r>
    </w:p>
    <w:p>
      <w:pPr>
        <w:ind w:firstLine="420"/>
      </w:pPr>
      <w:r>
        <w:t xml:space="preserve">            bt_device = (bluetooth_device_t *)device;</w:t>
      </w:r>
    </w:p>
    <w:p>
      <w:pPr>
        <w:ind w:firstLine="420"/>
      </w:pPr>
      <w:r>
        <w:t xml:space="preserve">            sBtInterface = bt_device-&gt;get_bluetooth_interface();</w:t>
      </w:r>
    </w:p>
    <w:p>
      <w:pPr>
        <w:ind w:firstLine="420"/>
      </w:pPr>
      <w:r>
        <w:t xml:space="preserve">        }</w:t>
      </w:r>
    </w:p>
    <w:p>
      <w:pPr>
        <w:ind w:firstLine="420"/>
        <w:rPr>
          <w:rFonts w:cs="Times New Roman"/>
        </w:rPr>
      </w:pPr>
      <w:r>
        <w:t xml:space="preserve">    }</w:t>
      </w:r>
    </w:p>
    <w:p>
      <w:pPr>
        <w:ind w:firstLine="420"/>
      </w:pPr>
      <w:r>
        <w:t xml:space="preserve">    return err;</w:t>
      </w:r>
    </w:p>
    <w:p>
      <w:pPr>
        <w:ind w:firstLine="420"/>
        <w:rPr>
          <w:rFonts w:cs="Times New Roman"/>
        </w:rPr>
      </w:pPr>
      <w:r>
        <w:t>}</w:t>
      </w:r>
    </w:p>
    <w:p>
      <w:pPr>
        <w:ind w:firstLine="420"/>
        <w:rPr>
          <w:rFonts w:cs="Times New Roman"/>
        </w:rPr>
      </w:pPr>
      <w:r>
        <w:t>bt_device</w:t>
      </w:r>
      <w:r>
        <w:rPr>
          <w:rFonts w:hint="eastAsia" w:cs="宋体"/>
        </w:rPr>
        <w:t>是定义的全局设备，</w:t>
      </w:r>
      <w:r>
        <w:t>sBtInterface</w:t>
      </w:r>
      <w:r>
        <w:rPr>
          <w:rFonts w:hint="eastAsia" w:cs="宋体"/>
        </w:rPr>
        <w:t>是定义的全局设备接口。此后的所有针对设备的操作都需要用到这两个变量。</w:t>
      </w:r>
    </w:p>
    <w:p>
      <w:pPr>
        <w:pStyle w:val="3"/>
        <w:rPr>
          <w:rFonts w:ascii="宋体" w:cs="Times New Roman"/>
          <w:sz w:val="28"/>
          <w:szCs w:val="28"/>
        </w:rPr>
      </w:pPr>
      <w:bookmarkStart w:id="45" w:name="_Toc333332563"/>
      <w:bookmarkStart w:id="46" w:name="_Toc340062860"/>
      <w:bookmarkStart w:id="47" w:name="_Toc340062979"/>
      <w:bookmarkStart w:id="48" w:name="_Toc326244253"/>
      <w:bookmarkStart w:id="49" w:name="_Toc328125798"/>
      <w:bookmarkStart w:id="50" w:name="_Toc340062962"/>
      <w:bookmarkStart w:id="51" w:name="_Toc414377131"/>
      <w:bookmarkStart w:id="52" w:name="_Toc414377680"/>
      <w:r>
        <w:rPr>
          <w:rFonts w:ascii="宋体" w:hAnsi="宋体" w:cs="宋体"/>
          <w:sz w:val="28"/>
          <w:szCs w:val="28"/>
        </w:rPr>
        <w:t xml:space="preserve">3.2 </w:t>
      </w:r>
      <w:bookmarkEnd w:id="45"/>
      <w:bookmarkEnd w:id="46"/>
      <w:bookmarkEnd w:id="47"/>
      <w:bookmarkEnd w:id="48"/>
      <w:bookmarkEnd w:id="49"/>
      <w:bookmarkEnd w:id="50"/>
      <w:r>
        <w:rPr>
          <w:rFonts w:hint="eastAsia" w:ascii="宋体" w:hAnsi="宋体" w:cs="宋体"/>
          <w:sz w:val="28"/>
          <w:szCs w:val="28"/>
        </w:rPr>
        <w:t>蓝牙设备接口实例化</w:t>
      </w:r>
      <w:bookmarkEnd w:id="51"/>
      <w:bookmarkEnd w:id="52"/>
    </w:p>
    <w:p>
      <w:pPr>
        <w:ind w:firstLine="420"/>
        <w:rPr>
          <w:rFonts w:cs="Times New Roman"/>
        </w:rPr>
      </w:pPr>
      <w:r>
        <w:rPr>
          <w:rFonts w:hint="eastAsia" w:cs="宋体"/>
        </w:rPr>
        <w:t>蓝牙接口获取到之后，要对接口中的功能函数进行实例化，这样才能使接口成功调用并从回调函数得到运行的结果。本软件中实现了三个功能函数的实例化，分别为</w:t>
      </w:r>
      <w:r>
        <w:t>adapter_state_changed</w:t>
      </w:r>
      <w:r>
        <w:rPr>
          <w:rFonts w:hint="eastAsia" w:cs="宋体"/>
        </w:rPr>
        <w:t>，</w:t>
      </w:r>
      <w:r>
        <w:t>devices_found_callback</w:t>
      </w:r>
      <w:r>
        <w:rPr>
          <w:rFonts w:hint="eastAsia" w:cs="宋体"/>
        </w:rPr>
        <w:t>，</w:t>
      </w:r>
      <w:r>
        <w:t>discovery_state_callback</w:t>
      </w:r>
      <w:r>
        <w:rPr>
          <w:rFonts w:hint="eastAsia" w:cs="宋体"/>
        </w:rPr>
        <w:t>。</w:t>
      </w:r>
    </w:p>
    <w:p>
      <w:pPr>
        <w:ind w:firstLine="420"/>
        <w:rPr>
          <w:rFonts w:cs="Times New Roman"/>
        </w:rPr>
      </w:pPr>
      <w:r>
        <w:t>adapter_state_changed</w:t>
      </w:r>
      <w:r>
        <w:rPr>
          <w:rFonts w:hint="eastAsia" w:cs="宋体"/>
        </w:rPr>
        <w:t>是监测蓝牙设备打开是否成功，代码如下：</w:t>
      </w:r>
    </w:p>
    <w:p>
      <w:pPr>
        <w:ind w:firstLine="420"/>
      </w:pPr>
      <w:r>
        <w:t>static void adapter_state_changed(bt_state_t state)</w:t>
      </w:r>
    </w:p>
    <w:p>
      <w:pPr>
        <w:ind w:firstLine="420"/>
      </w:pPr>
      <w:r>
        <w:t>{</w:t>
      </w:r>
    </w:p>
    <w:p>
      <w:pPr>
        <w:ind w:firstLine="420"/>
      </w:pPr>
      <w:r>
        <w:t xml:space="preserve">    if (state == BT_STATE_ON) {</w:t>
      </w:r>
    </w:p>
    <w:p>
      <w:pPr>
        <w:ind w:firstLine="420"/>
      </w:pPr>
      <w:r>
        <w:t xml:space="preserve">        bt_enabled = 1;</w:t>
      </w:r>
    </w:p>
    <w:p>
      <w:pPr>
        <w:ind w:firstLine="420"/>
      </w:pPr>
      <w:r>
        <w:t xml:space="preserve">    } else {</w:t>
      </w:r>
    </w:p>
    <w:p>
      <w:pPr>
        <w:ind w:firstLine="420"/>
      </w:pPr>
      <w:r>
        <w:t xml:space="preserve">        bt_enabled = 0;</w:t>
      </w:r>
    </w:p>
    <w:p>
      <w:pPr>
        <w:ind w:firstLine="420"/>
      </w:pPr>
      <w:r>
        <w:t xml:space="preserve">    }</w:t>
      </w:r>
    </w:p>
    <w:p>
      <w:pPr>
        <w:ind w:firstLine="420"/>
        <w:rPr>
          <w:rFonts w:cs="Times New Roman"/>
        </w:rPr>
      </w:pPr>
      <w:r>
        <w:t>}</w:t>
      </w:r>
    </w:p>
    <w:p>
      <w:pPr>
        <w:ind w:firstLine="420"/>
        <w:rPr>
          <w:rFonts w:cs="Times New Roman"/>
        </w:rPr>
      </w:pPr>
      <w:r>
        <w:t>devices_found_callback</w:t>
      </w:r>
      <w:r>
        <w:rPr>
          <w:rFonts w:hint="eastAsia" w:cs="宋体"/>
        </w:rPr>
        <w:t>是当搜索到一个新设备之后将所有搜到的设备属性返回，其中包括设备名称和设备</w:t>
      </w:r>
      <w:r>
        <w:t>MAC ADDR</w:t>
      </w:r>
      <w:r>
        <w:rPr>
          <w:rFonts w:hint="eastAsia" w:cs="宋体"/>
        </w:rPr>
        <w:t>。代码如下：</w:t>
      </w:r>
    </w:p>
    <w:p>
      <w:pPr>
        <w:ind w:firstLine="420"/>
      </w:pPr>
      <w:r>
        <w:t>static void devices_found_callback(int num_properties, bt_property_t *properties){</w:t>
      </w:r>
    </w:p>
    <w:p>
      <w:pPr>
        <w:ind w:firstLine="420"/>
        <w:rPr>
          <w:rFonts w:cs="Times New Roman"/>
        </w:rPr>
      </w:pPr>
      <w:r>
        <w:t xml:space="preserve">    ……</w:t>
      </w:r>
    </w:p>
    <w:p>
      <w:pPr>
        <w:ind w:firstLine="420"/>
      </w:pPr>
      <w:r>
        <w:t xml:space="preserve">    pTmpBtInfo = (BT_Info *)malloc(sizeof(BT_Info));</w:t>
      </w:r>
    </w:p>
    <w:p>
      <w:pPr>
        <w:ind w:firstLine="420"/>
        <w:rPr>
          <w:rFonts w:cs="Times New Roman"/>
        </w:rPr>
      </w:pPr>
      <w:r>
        <w:t xml:space="preserve">    memset(pTmpBtInfo, 0x0, sizeof(BT_Info));</w:t>
      </w:r>
    </w:p>
    <w:p>
      <w:pPr>
        <w:ind w:firstLine="420"/>
        <w:rPr>
          <w:rFonts w:cs="Times New Roman"/>
        </w:rPr>
      </w:pPr>
      <w:r>
        <w:t xml:space="preserve">  for(i = 0; i &lt; num_properties; i++){</w:t>
      </w:r>
    </w:p>
    <w:p>
      <w:pPr>
        <w:ind w:firstLine="420"/>
        <w:rPr>
          <w:rFonts w:cs="Times New Roman"/>
        </w:rPr>
      </w:pPr>
      <w:r>
        <w:t xml:space="preserve">   if (properties[i].type == BT_PROPERTY_BDADDR){</w:t>
      </w:r>
    </w:p>
    <w:p>
      <w:pPr>
        <w:ind w:firstLine="420"/>
        <w:rPr>
          <w:rFonts w:cs="Times New Roman"/>
        </w:rPr>
      </w:pPr>
      <w:r>
        <w:t xml:space="preserve">       memcpy(pTmpBtInfo-&gt;bd_addr, (char *)properties[i].val, properties[i].len);</w:t>
      </w:r>
    </w:p>
    <w:p>
      <w:pPr>
        <w:ind w:firstLine="420"/>
        <w:rPr>
          <w:rFonts w:cs="Times New Roman"/>
        </w:rPr>
      </w:pPr>
      <w:r>
        <w:t xml:space="preserve">   }</w:t>
      </w:r>
    </w:p>
    <w:p>
      <w:pPr>
        <w:ind w:firstLine="420"/>
        <w:rPr>
          <w:rFonts w:cs="Times New Roman"/>
        </w:rPr>
      </w:pPr>
      <w:r>
        <w:t xml:space="preserve">   if(properties[i].type == BT_PROPERTY_BDNAME){</w:t>
      </w:r>
    </w:p>
    <w:p>
      <w:pPr>
        <w:ind w:firstLine="420"/>
      </w:pPr>
      <w:r>
        <w:t xml:space="preserve">       strcpy(pTmpBtInfo-&gt;bd_name,(char *)properties[i].val);</w:t>
      </w:r>
    </w:p>
    <w:p>
      <w:pPr>
        <w:ind w:firstLine="420"/>
      </w:pPr>
      <w:r>
        <w:t xml:space="preserve">    }</w:t>
      </w:r>
    </w:p>
    <w:p>
      <w:pPr>
        <w:ind w:firstLine="420" w:firstLineChars="200"/>
      </w:pPr>
      <w:r>
        <w:t xml:space="preserve">  }</w:t>
      </w:r>
    </w:p>
    <w:p>
      <w:pPr>
        <w:ind w:firstLine="420"/>
        <w:rPr>
          <w:rFonts w:cs="Times New Roman"/>
        </w:rPr>
      </w:pPr>
      <w:r>
        <w:t>……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}</w:t>
      </w:r>
    </w:p>
    <w:p>
      <w:pPr>
        <w:ind w:firstLine="420"/>
        <w:rPr>
          <w:rFonts w:cs="Times New Roman"/>
        </w:rPr>
      </w:pPr>
      <w:r>
        <w:t>discovery_state_callback</w:t>
      </w:r>
      <w:r>
        <w:rPr>
          <w:rFonts w:hint="eastAsia" w:cs="宋体"/>
        </w:rPr>
        <w:t>是监测本机的蓝牙是否可被其它设备发现，代码如下：</w:t>
      </w:r>
    </w:p>
    <w:p>
      <w:pPr>
        <w:ind w:firstLine="420"/>
        <w:rPr>
          <w:rFonts w:cs="Times New Roman"/>
        </w:rPr>
      </w:pPr>
      <w:r>
        <w:t>static void discovery_state_callback(bt_discovery_state_t state) {</w:t>
      </w:r>
    </w:p>
    <w:p>
      <w:pPr>
        <w:ind w:firstLine="420"/>
      </w:pPr>
      <w:r>
        <w:t xml:space="preserve">   discovery_state = (state == BT_DISCOVERY_STARTED) ? true : false;</w:t>
      </w:r>
    </w:p>
    <w:p>
      <w:pPr>
        <w:ind w:firstLine="420"/>
        <w:rPr>
          <w:rFonts w:cs="Times New Roman"/>
        </w:rPr>
      </w:pPr>
      <w:r>
        <w:t xml:space="preserve">   ……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}</w:t>
      </w:r>
    </w:p>
    <w:p>
      <w:pPr>
        <w:ind w:firstLine="420" w:firstLineChars="200"/>
        <w:rPr>
          <w:rFonts w:cs="Times New Roman"/>
        </w:rPr>
      </w:pPr>
      <w:r>
        <w:rPr>
          <w:rFonts w:hint="eastAsia" w:cs="宋体"/>
        </w:rPr>
        <w:t>然后使用</w:t>
      </w:r>
      <w:r>
        <w:t>interface</w:t>
      </w:r>
      <w:r>
        <w:rPr>
          <w:rFonts w:hint="eastAsia" w:cs="宋体"/>
        </w:rPr>
        <w:t>的</w:t>
      </w:r>
      <w:r>
        <w:t>init</w:t>
      </w:r>
      <w:r>
        <w:rPr>
          <w:rFonts w:hint="eastAsia" w:cs="宋体"/>
        </w:rPr>
        <w:t>方法，将这些实例化函数与接口联系起来。</w:t>
      </w:r>
    </w:p>
    <w:p>
      <w:pPr>
        <w:ind w:firstLine="420"/>
      </w:pPr>
      <w:r>
        <w:t>static bt_callbacks_t bt_callbacks = {</w:t>
      </w:r>
    </w:p>
    <w:p>
      <w:pPr>
        <w:ind w:firstLine="420"/>
      </w:pPr>
      <w:r>
        <w:t xml:space="preserve">    sizeof(bt_callbacks_t),</w:t>
      </w:r>
    </w:p>
    <w:p>
      <w:pPr>
        <w:ind w:firstLine="420"/>
      </w:pPr>
      <w:r>
        <w:t xml:space="preserve">    adapter_state_changed,</w:t>
      </w:r>
    </w:p>
    <w:p>
      <w:pPr>
        <w:ind w:firstLine="420"/>
      </w:pPr>
      <w:r>
        <w:t xml:space="preserve">    devices_found_callback, /* device_found_cb */</w:t>
      </w:r>
    </w:p>
    <w:p>
      <w:pPr>
        <w:ind w:firstLine="420"/>
      </w:pPr>
      <w:r>
        <w:t xml:space="preserve">    discovery_state_callback, /* discovery_state_changed_cb */</w:t>
      </w:r>
    </w:p>
    <w:p>
      <w:pPr>
        <w:ind w:firstLine="420"/>
        <w:rPr>
          <w:rFonts w:cs="Times New Roman"/>
        </w:rPr>
      </w:pPr>
      <w:r>
        <w:t xml:space="preserve">    ……</w:t>
      </w:r>
    </w:p>
    <w:p>
      <w:pPr>
        <w:ind w:firstLine="420"/>
      </w:pPr>
      <w:r>
        <w:rPr>
          <w:rFonts w:cs="Times New Roman"/>
        </w:rPr>
        <w:t>}</w:t>
      </w:r>
      <w:r>
        <w:t>;</w:t>
      </w:r>
    </w:p>
    <w:p>
      <w:pPr>
        <w:ind w:firstLine="420"/>
      </w:pPr>
      <w:r>
        <w:t xml:space="preserve">    status = (bt_status_t)sBtInterface-&gt;init(&amp;bt_callbacks);</w:t>
      </w:r>
    </w:p>
    <w:p>
      <w:pPr>
        <w:ind w:firstLine="420"/>
        <w:rPr>
          <w:rFonts w:cs="Times New Roman"/>
        </w:rPr>
      </w:pPr>
      <w:r>
        <w:t xml:space="preserve">    check_return_status(status);</w:t>
      </w:r>
    </w:p>
    <w:p>
      <w:pPr>
        <w:spacing w:line="240" w:lineRule="atLeast"/>
        <w:ind w:firstLine="420"/>
        <w:jc w:val="left"/>
        <w:rPr>
          <w:rFonts w:cs="Times New Roman"/>
        </w:rPr>
      </w:pPr>
    </w:p>
    <w:p>
      <w:pPr>
        <w:pStyle w:val="3"/>
        <w:rPr>
          <w:rFonts w:ascii="宋体" w:cs="Times New Roman"/>
          <w:sz w:val="30"/>
          <w:szCs w:val="30"/>
        </w:rPr>
      </w:pPr>
      <w:bookmarkStart w:id="53" w:name="_Toc333332565"/>
      <w:bookmarkStart w:id="54" w:name="_Toc340062980"/>
      <w:bookmarkStart w:id="55" w:name="_Toc328125800"/>
      <w:bookmarkStart w:id="56" w:name="_Toc326244255"/>
      <w:bookmarkStart w:id="57" w:name="_Toc340062861"/>
      <w:bookmarkStart w:id="58" w:name="_Toc340062963"/>
      <w:bookmarkStart w:id="59" w:name="_Toc414377681"/>
      <w:bookmarkStart w:id="60" w:name="_Toc414377132"/>
      <w:r>
        <w:rPr>
          <w:rFonts w:ascii="宋体" w:hAnsi="宋体" w:cs="宋体"/>
          <w:sz w:val="30"/>
          <w:szCs w:val="30"/>
        </w:rPr>
        <w:t>3.3</w:t>
      </w:r>
      <w:bookmarkEnd w:id="53"/>
      <w:bookmarkEnd w:id="54"/>
      <w:bookmarkEnd w:id="55"/>
      <w:bookmarkEnd w:id="56"/>
      <w:bookmarkEnd w:id="57"/>
      <w:bookmarkEnd w:id="58"/>
      <w:r>
        <w:rPr>
          <w:rFonts w:ascii="宋体" w:hAnsi="宋体" w:cs="宋体"/>
          <w:sz w:val="30"/>
          <w:szCs w:val="30"/>
        </w:rPr>
        <w:t xml:space="preserve"> </w:t>
      </w:r>
      <w:r>
        <w:rPr>
          <w:rFonts w:hint="eastAsia" w:ascii="宋体" w:hAnsi="宋体" w:cs="宋体"/>
          <w:sz w:val="30"/>
          <w:szCs w:val="30"/>
        </w:rPr>
        <w:t>蓝牙打开并搜索周围设备</w:t>
      </w:r>
      <w:bookmarkEnd w:id="59"/>
      <w:bookmarkEnd w:id="60"/>
    </w:p>
    <w:p>
      <w:pPr>
        <w:spacing w:line="240" w:lineRule="atLeast"/>
        <w:ind w:firstLine="420" w:firstLineChars="200"/>
        <w:jc w:val="left"/>
        <w:rPr>
          <w:rFonts w:ascii="宋体" w:cs="Times New Roman"/>
        </w:rPr>
      </w:pPr>
      <w:r>
        <w:rPr>
          <w:rFonts w:hint="eastAsia" w:ascii="宋体" w:hAnsi="宋体" w:cs="宋体"/>
        </w:rPr>
        <w:t>调用</w:t>
      </w:r>
      <w:r>
        <w:rPr>
          <w:rFonts w:ascii="宋体" w:hAnsi="宋体" w:cs="宋体"/>
        </w:rPr>
        <w:t xml:space="preserve">BT interface </w:t>
      </w:r>
      <w:r>
        <w:rPr>
          <w:rFonts w:hint="eastAsia" w:ascii="宋体" w:hAnsi="宋体" w:cs="宋体"/>
        </w:rPr>
        <w:t>接口</w:t>
      </w:r>
      <w:r>
        <w:rPr>
          <w:rFonts w:ascii="宋体" w:hAnsi="宋体" w:cs="宋体"/>
        </w:rPr>
        <w:t>enable</w:t>
      </w:r>
      <w:r>
        <w:rPr>
          <w:rFonts w:hint="eastAsia" w:ascii="宋体" w:hAnsi="宋体" w:cs="宋体"/>
        </w:rPr>
        <w:t>来打开蓝牙并下载</w:t>
      </w:r>
      <w:r>
        <w:rPr>
          <w:rFonts w:ascii="宋体" w:hAnsi="宋体" w:cs="宋体"/>
        </w:rPr>
        <w:t>firmware</w:t>
      </w:r>
      <w:r>
        <w:rPr>
          <w:rFonts w:hint="eastAsia" w:ascii="宋体" w:hAnsi="宋体" w:cs="宋体"/>
        </w:rPr>
        <w:t>，代码如下：</w:t>
      </w:r>
    </w:p>
    <w:p>
      <w:pPr>
        <w:spacing w:line="240" w:lineRule="atLeast"/>
        <w:ind w:firstLine="420" w:firstLineChars="200"/>
        <w:jc w:val="left"/>
        <w:rPr>
          <w:rFonts w:ascii="宋体" w:cs="Times New Roman"/>
        </w:rPr>
      </w:pPr>
      <w:r>
        <w:rPr>
          <w:rFonts w:ascii="宋体" w:hAnsi="宋体" w:cs="宋体"/>
        </w:rPr>
        <w:t>status = (bt_status_t)sBtInterface-&gt;enable();</w:t>
      </w:r>
    </w:p>
    <w:p>
      <w:pPr>
        <w:spacing w:line="240" w:lineRule="atLeast"/>
        <w:ind w:firstLine="420" w:firstLineChars="200"/>
        <w:jc w:val="left"/>
        <w:rPr>
          <w:rFonts w:ascii="宋体" w:cs="Times New Roman"/>
        </w:rPr>
      </w:pPr>
      <w:r>
        <w:rPr>
          <w:rFonts w:hint="eastAsia" w:ascii="宋体" w:hAnsi="宋体" w:cs="宋体"/>
        </w:rPr>
        <w:t>之后通过</w:t>
      </w:r>
      <w:r>
        <w:rPr>
          <w:rFonts w:ascii="宋体" w:hAnsi="宋体" w:cs="宋体"/>
        </w:rPr>
        <w:t>check_return_status(status);</w:t>
      </w:r>
      <w:r>
        <w:rPr>
          <w:rFonts w:hint="eastAsia" w:ascii="宋体" w:hAnsi="宋体" w:cs="宋体"/>
        </w:rPr>
        <w:t>来判断其返回值。如果返回值是</w:t>
      </w:r>
      <w:r>
        <w:rPr>
          <w:rFonts w:ascii="宋体" w:hAnsi="宋体" w:cs="宋体"/>
        </w:rPr>
        <w:t>fail</w:t>
      </w:r>
      <w:r>
        <w:rPr>
          <w:rFonts w:hint="eastAsia" w:ascii="宋体" w:hAnsi="宋体" w:cs="宋体"/>
        </w:rPr>
        <w:t>，则打开蓝牙失败，此时通过</w:t>
      </w:r>
      <w:r>
        <w:rPr>
          <w:rFonts w:ascii="宋体" w:hAnsi="宋体" w:cs="宋体"/>
        </w:rPr>
        <w:t>text_waiting-&gt;set_text("Status: INIT FAILED");</w:t>
      </w:r>
      <w:r>
        <w:rPr>
          <w:rFonts w:hint="eastAsia" w:ascii="宋体" w:hAnsi="宋体" w:cs="宋体"/>
        </w:rPr>
        <w:t>在屏幕上显示“</w:t>
      </w:r>
      <w:r>
        <w:rPr>
          <w:rFonts w:ascii="宋体" w:hAnsi="宋体" w:cs="宋体"/>
        </w:rPr>
        <w:t>INIT FAILED</w:t>
      </w:r>
      <w:r>
        <w:rPr>
          <w:rFonts w:hint="eastAsia" w:ascii="宋体" w:hAnsi="宋体" w:cs="宋体"/>
        </w:rPr>
        <w:t>”来提示测试人员。如果返回值是</w:t>
      </w:r>
      <w:r>
        <w:rPr>
          <w:rFonts w:ascii="宋体" w:hAnsi="宋体" w:cs="宋体"/>
        </w:rPr>
        <w:t>success</w:t>
      </w:r>
      <w:r>
        <w:rPr>
          <w:rFonts w:hint="eastAsia" w:ascii="宋体" w:hAnsi="宋体" w:cs="宋体"/>
        </w:rPr>
        <w:t>，则通过</w:t>
      </w:r>
      <w:r>
        <w:rPr>
          <w:rFonts w:ascii="宋体" w:hAnsi="宋体" w:cs="宋体"/>
        </w:rPr>
        <w:t>BT interface</w:t>
      </w:r>
      <w:r>
        <w:rPr>
          <w:rFonts w:hint="eastAsia" w:ascii="宋体" w:hAnsi="宋体" w:cs="宋体"/>
        </w:rPr>
        <w:t>来控制蓝牙设备开始搜索周围设备，代码如下：</w:t>
      </w:r>
    </w:p>
    <w:p>
      <w:pPr>
        <w:spacing w:line="240" w:lineRule="atLeast"/>
        <w:jc w:val="left"/>
        <w:rPr>
          <w:rFonts w:ascii="宋体" w:cs="Times New Roman"/>
        </w:rPr>
      </w:pPr>
      <w:r>
        <w:rPr>
          <w:rFonts w:ascii="宋体" w:cs="宋体"/>
        </w:rPr>
        <w:t>static bool startDiscovery(void) {</w:t>
      </w:r>
    </w:p>
    <w:p>
      <w:pPr>
        <w:spacing w:line="240" w:lineRule="atLeast"/>
        <w:jc w:val="left"/>
        <w:rPr>
          <w:rFonts w:ascii="宋体" w:cs="宋体"/>
        </w:rPr>
      </w:pPr>
      <w:r>
        <w:rPr>
          <w:rFonts w:ascii="宋体" w:cs="宋体"/>
        </w:rPr>
        <w:t xml:space="preserve">    unsigned char result = false;</w:t>
      </w:r>
    </w:p>
    <w:p>
      <w:pPr>
        <w:spacing w:line="240" w:lineRule="atLeast"/>
        <w:jc w:val="left"/>
        <w:rPr>
          <w:rFonts w:ascii="宋体" w:cs="宋体"/>
        </w:rPr>
      </w:pPr>
      <w:r>
        <w:rPr>
          <w:rFonts w:ascii="宋体" w:cs="宋体"/>
        </w:rPr>
        <w:t xml:space="preserve">    if (!sBtInterface) return result;</w:t>
      </w:r>
    </w:p>
    <w:p>
      <w:pPr>
        <w:spacing w:line="240" w:lineRule="atLeast"/>
        <w:jc w:val="left"/>
        <w:rPr>
          <w:rFonts w:ascii="宋体" w:cs="宋体"/>
        </w:rPr>
      </w:pPr>
      <w:r>
        <w:rPr>
          <w:rFonts w:ascii="宋体" w:cs="宋体"/>
        </w:rPr>
        <w:t xml:space="preserve">     status = (bt_status_t)sBtInterface-&gt;start_discovery();</w:t>
      </w:r>
    </w:p>
    <w:p>
      <w:pPr>
        <w:spacing w:line="240" w:lineRule="atLeast"/>
        <w:jc w:val="left"/>
        <w:rPr>
          <w:rFonts w:ascii="宋体" w:cs="宋体"/>
        </w:rPr>
      </w:pPr>
      <w:r>
        <w:rPr>
          <w:rFonts w:ascii="宋体" w:cs="宋体"/>
        </w:rPr>
        <w:t xml:space="preserve">    result = (status == BT_STATUS_SUCCESS) ? true : false;</w:t>
      </w:r>
    </w:p>
    <w:p>
      <w:pPr>
        <w:spacing w:line="240" w:lineRule="atLeast"/>
        <w:jc w:val="left"/>
        <w:rPr>
          <w:rFonts w:ascii="宋体" w:cs="宋体"/>
        </w:rPr>
      </w:pPr>
      <w:r>
        <w:rPr>
          <w:rFonts w:ascii="宋体" w:cs="宋体"/>
        </w:rPr>
        <w:t xml:space="preserve">    return result;</w:t>
      </w:r>
    </w:p>
    <w:p>
      <w:pPr>
        <w:spacing w:line="240" w:lineRule="atLeast"/>
        <w:jc w:val="left"/>
        <w:rPr>
          <w:rFonts w:ascii="宋体" w:cs="Times New Roman"/>
        </w:rPr>
      </w:pPr>
      <w:r>
        <w:rPr>
          <w:rFonts w:ascii="宋体" w:cs="宋体"/>
        </w:rPr>
        <w:t>}</w:t>
      </w:r>
    </w:p>
    <w:p>
      <w:pPr>
        <w:spacing w:line="240" w:lineRule="atLeast"/>
        <w:jc w:val="left"/>
        <w:rPr>
          <w:rFonts w:ascii="宋体" w:cs="Times New Roman"/>
        </w:rPr>
      </w:pPr>
      <w:r>
        <w:rPr>
          <w:rFonts w:ascii="宋体" w:cs="宋体"/>
        </w:rPr>
        <w:t xml:space="preserve">    </w:t>
      </w:r>
      <w:r>
        <w:rPr>
          <w:rFonts w:hint="eastAsia" w:ascii="宋体" w:cs="宋体"/>
        </w:rPr>
        <w:t>此后如果看搜到蓝牙设备，</w:t>
      </w:r>
      <w:r>
        <w:rPr>
          <w:rFonts w:ascii="宋体" w:hAnsi="宋体" w:cs="宋体"/>
        </w:rPr>
        <w:t>BT interface</w:t>
      </w:r>
      <w:r>
        <w:rPr>
          <w:rFonts w:hint="eastAsia" w:ascii="宋体" w:hAnsi="宋体" w:cs="宋体"/>
        </w:rPr>
        <w:t>会通过之前注册的回调函数</w:t>
      </w:r>
      <w:r>
        <w:rPr>
          <w:rFonts w:ascii="宋体" w:hAnsi="宋体" w:cs="宋体"/>
        </w:rPr>
        <w:t>devices_found_callback</w:t>
      </w:r>
      <w:r>
        <w:rPr>
          <w:rFonts w:hint="eastAsia" w:ascii="宋体" w:hAnsi="宋体" w:cs="宋体"/>
        </w:rPr>
        <w:t>来通知本软件有新设备发现，从而触发屏幕显示更新。</w:t>
      </w:r>
    </w:p>
    <w:p>
      <w:pPr>
        <w:pStyle w:val="3"/>
        <w:rPr>
          <w:rFonts w:ascii="宋体" w:cs="Times New Roman"/>
          <w:sz w:val="28"/>
          <w:szCs w:val="28"/>
        </w:rPr>
      </w:pPr>
      <w:bookmarkStart w:id="61" w:name="_Toc340062862"/>
      <w:bookmarkStart w:id="62" w:name="_Toc328125801"/>
      <w:bookmarkStart w:id="63" w:name="_Toc340062981"/>
      <w:bookmarkStart w:id="64" w:name="_Toc340062964"/>
      <w:bookmarkStart w:id="65" w:name="_Toc326244256"/>
      <w:bookmarkStart w:id="66" w:name="_Toc333332566"/>
      <w:bookmarkStart w:id="67" w:name="_Toc414377133"/>
      <w:bookmarkStart w:id="68" w:name="_Toc414377682"/>
      <w:r>
        <w:rPr>
          <w:rFonts w:ascii="宋体" w:hAnsi="宋体" w:cs="宋体"/>
          <w:sz w:val="28"/>
          <w:szCs w:val="28"/>
        </w:rPr>
        <w:t>3.4</w:t>
      </w:r>
      <w:bookmarkEnd w:id="61"/>
      <w:bookmarkEnd w:id="62"/>
      <w:bookmarkEnd w:id="63"/>
      <w:bookmarkEnd w:id="64"/>
      <w:bookmarkEnd w:id="65"/>
      <w:bookmarkEnd w:id="66"/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搜索到的设备动态显示</w:t>
      </w:r>
      <w:bookmarkEnd w:id="67"/>
      <w:bookmarkEnd w:id="68"/>
    </w:p>
    <w:p>
      <w:pPr>
        <w:spacing w:line="240" w:lineRule="atLeast"/>
        <w:jc w:val="left"/>
        <w:rPr>
          <w:rFonts w:ascii="宋体" w:cs="Times New Roman"/>
        </w:rPr>
      </w:pPr>
      <w:r>
        <w:rPr>
          <w:rFonts w:hint="eastAsia" w:ascii="宋体" w:cs="宋体"/>
          <w:sz w:val="24"/>
          <w:szCs w:val="24"/>
        </w:rPr>
        <w:t>当搜索到蓝牙设备，</w:t>
      </w:r>
      <w:r>
        <w:rPr>
          <w:rFonts w:ascii="宋体" w:hAnsi="宋体" w:cs="宋体"/>
        </w:rPr>
        <w:t>devices_found_callback</w:t>
      </w:r>
      <w:r>
        <w:rPr>
          <w:rFonts w:hint="eastAsia" w:ascii="宋体" w:hAnsi="宋体" w:cs="宋体"/>
        </w:rPr>
        <w:t>执行时，会更新设备列表：</w:t>
      </w:r>
    </w:p>
    <w:p>
      <w:pPr>
        <w:spacing w:line="240" w:lineRule="atLeast"/>
        <w:jc w:val="left"/>
        <w:rPr>
          <w:rFonts w:ascii="宋体" w:hAnsi="宋体" w:cs="宋体"/>
        </w:rPr>
      </w:pPr>
      <w:r>
        <w:rPr>
          <w:rFonts w:ascii="宋体" w:cs="Times New Roman"/>
        </w:rPr>
        <w:tab/>
      </w:r>
      <w:r>
        <w:rPr>
          <w:rFonts w:ascii="宋体" w:hAnsi="宋体" w:cs="宋体"/>
        </w:rPr>
        <w:t xml:space="preserve">    mTmpBtInfoForList = g_pBtListHear;</w:t>
      </w:r>
    </w:p>
    <w:p>
      <w:pPr>
        <w:spacing w:line="240" w:lineRule="atLeast"/>
        <w:jc w:val="left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 xml:space="preserve">    while((mTmpBtInfoForList != NULL) &amp;&amp; (mTmpBtInfoForList-&gt;pNext != NULL))</w:t>
      </w:r>
    </w:p>
    <w:p>
      <w:pPr>
        <w:spacing w:line="240" w:lineRule="atLeast"/>
        <w:ind w:firstLine="420" w:firstLineChars="200"/>
        <w:jc w:val="left"/>
        <w:rPr>
          <w:rFonts w:ascii="宋体" w:hAnsi="宋体" w:cs="宋体"/>
        </w:rPr>
      </w:pPr>
      <w:r>
        <w:rPr>
          <w:rFonts w:ascii="宋体" w:cs="Times New Roman"/>
        </w:rPr>
        <w:tab/>
      </w:r>
      <w:r>
        <w:rPr>
          <w:rFonts w:ascii="宋体" w:cs="Times New Roman"/>
        </w:rPr>
        <w:tab/>
      </w:r>
      <w:r>
        <w:rPr>
          <w:rFonts w:ascii="宋体" w:hAnsi="宋体" w:cs="宋体"/>
        </w:rPr>
        <w:t>mTmpBtInfoForList = mTmpBtInfoForList-&gt;pNext;</w:t>
      </w:r>
    </w:p>
    <w:p>
      <w:pPr>
        <w:spacing w:line="240" w:lineRule="atLeast"/>
        <w:jc w:val="left"/>
        <w:rPr>
          <w:rFonts w:ascii="宋体" w:hAnsi="宋体" w:cs="宋体"/>
        </w:rPr>
      </w:pPr>
      <w:r>
        <w:rPr>
          <w:rFonts w:ascii="宋体" w:cs="Times New Roman"/>
        </w:rPr>
        <w:tab/>
      </w:r>
      <w:r>
        <w:rPr>
          <w:rFonts w:ascii="宋体" w:hAnsi="宋体" w:cs="宋体"/>
        </w:rPr>
        <w:t xml:space="preserve">    mTmpBtInfoForList-&gt;pNext = pTmpBtInfo;</w:t>
      </w: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</w:rPr>
        <w:t>g_pBtListHear</w:t>
      </w:r>
      <w:r>
        <w:rPr>
          <w:rFonts w:hint="eastAsia" w:ascii="宋体" w:hAnsi="宋体" w:cs="宋体"/>
        </w:rPr>
        <w:t>是定义的全局链表，新搜到的设备会添加到此链表中。然后在</w:t>
      </w:r>
      <w:r>
        <w:rPr>
          <w:rFonts w:ascii="宋体" w:cs="宋体"/>
          <w:sz w:val="24"/>
          <w:szCs w:val="24"/>
        </w:rPr>
        <w:t>updateTextInfo</w:t>
      </w:r>
      <w:r>
        <w:rPr>
          <w:rFonts w:hint="eastAsia" w:ascii="宋体" w:cs="宋体"/>
          <w:sz w:val="24"/>
          <w:szCs w:val="24"/>
        </w:rPr>
        <w:t>中遍历链表中所有设备，如果该设备已获取到名称，则显示其名称，如果未获取名称，则显示其</w:t>
      </w:r>
      <w:r>
        <w:rPr>
          <w:rFonts w:ascii="宋体" w:cs="宋体"/>
          <w:sz w:val="24"/>
          <w:szCs w:val="24"/>
        </w:rPr>
        <w:t>MAC ADDR</w:t>
      </w:r>
      <w:r>
        <w:rPr>
          <w:rFonts w:hint="eastAsia" w:ascii="宋体" w:cs="宋体"/>
          <w:sz w:val="24"/>
          <w:szCs w:val="24"/>
        </w:rPr>
        <w:t>。代码如下：</w:t>
      </w:r>
    </w:p>
    <w:p>
      <w:pPr>
        <w:spacing w:line="240" w:lineRule="atLeast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void updateTextInfo(BT_Info *pTmpBtInfoForList)</w:t>
      </w: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{</w:t>
      </w: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</w:t>
      </w:r>
      <w:r>
        <w:rPr>
          <w:rFonts w:ascii="宋体"/>
          <w:sz w:val="24"/>
          <w:szCs w:val="24"/>
        </w:rPr>
        <w:t>……</w:t>
      </w:r>
    </w:p>
    <w:p>
      <w:pPr>
        <w:spacing w:line="240" w:lineRule="atLeast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while(pTmpBtInfoForList){        </w:t>
      </w: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>memset(cBuf,0x00,sizeof(cBuf));</w:t>
      </w: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//</w:t>
      </w:r>
      <w:r>
        <w:rPr>
          <w:rFonts w:hint="eastAsia" w:ascii="宋体" w:cs="宋体"/>
          <w:sz w:val="24"/>
          <w:szCs w:val="24"/>
        </w:rPr>
        <w:t>判断是否获得设备的名称</w:t>
      </w:r>
    </w:p>
    <w:p>
      <w:pPr>
        <w:spacing w:line="240" w:lineRule="atLeast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 if(strlen((const char*)pTmpBtInfoForList-&gt;bd_name)){</w:t>
      </w:r>
      <w:r>
        <w:rPr>
          <w:rFonts w:hint="eastAsia" w:ascii="宋体" w:cs="宋体"/>
          <w:sz w:val="24"/>
          <w:szCs w:val="24"/>
          <w:lang w:val="en-US" w:eastAsia="zh-CN"/>
        </w:rPr>
        <w:t xml:space="preserve"> </w:t>
      </w:r>
      <w:bookmarkStart w:id="76" w:name="_GoBack"/>
      <w:bookmarkEnd w:id="76"/>
      <w:r>
        <w:rPr>
          <w:rFonts w:ascii="宋体" w:cs="宋体"/>
          <w:sz w:val="24"/>
          <w:szCs w:val="24"/>
        </w:rPr>
        <w:t>char*)pTmpBtInfoForList-&gt;bd_name);</w:t>
      </w: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 }else{</w:t>
      </w: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//</w:t>
      </w:r>
      <w:r>
        <w:rPr>
          <w:rFonts w:hint="eastAsia" w:ascii="宋体" w:cs="宋体"/>
          <w:sz w:val="24"/>
          <w:szCs w:val="24"/>
        </w:rPr>
        <w:t>如未获得名称</w:t>
      </w:r>
      <w:r>
        <w:rPr>
          <w:rFonts w:ascii="宋体" w:cs="宋体"/>
          <w:sz w:val="24"/>
          <w:szCs w:val="24"/>
        </w:rPr>
        <w:t>,</w:t>
      </w:r>
      <w:r>
        <w:rPr>
          <w:rFonts w:hint="eastAsia" w:ascii="宋体" w:cs="宋体"/>
          <w:sz w:val="24"/>
          <w:szCs w:val="24"/>
        </w:rPr>
        <w:t>把</w:t>
      </w:r>
      <w:r>
        <w:rPr>
          <w:rFonts w:ascii="宋体" w:cs="宋体"/>
          <w:sz w:val="24"/>
          <w:szCs w:val="24"/>
        </w:rPr>
        <w:t>ADDR</w:t>
      </w:r>
      <w:r>
        <w:rPr>
          <w:rFonts w:hint="eastAsia" w:ascii="宋体" w:cs="宋体"/>
          <w:sz w:val="24"/>
          <w:szCs w:val="24"/>
        </w:rPr>
        <w:t>按</w:t>
      </w:r>
      <w:r>
        <w:rPr>
          <w:rFonts w:ascii="宋体" w:cs="宋体"/>
          <w:sz w:val="24"/>
          <w:szCs w:val="24"/>
        </w:rPr>
        <w:t>12</w:t>
      </w:r>
      <w:r>
        <w:rPr>
          <w:rFonts w:hint="eastAsia" w:ascii="宋体" w:cs="宋体"/>
          <w:sz w:val="24"/>
          <w:szCs w:val="24"/>
        </w:rPr>
        <w:t>位标准格式打印在屏幕</w:t>
      </w:r>
    </w:p>
    <w:p>
      <w:pPr>
        <w:spacing w:line="240" w:lineRule="atLeast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     sprintf(cBuf, "%02x:%02x:%02x:%02x:%02x:%02x", </w:t>
      </w:r>
    </w:p>
    <w:p>
      <w:pPr>
        <w:spacing w:line="240" w:lineRule="atLeast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     pTmpBtInfoForList-&gt;bd_addr[0], pTmpBtInfoForList-&gt;bd_addr[1], pTmpBtInfoForList-&gt;bd_addr[2], </w:t>
      </w:r>
    </w:p>
    <w:p>
      <w:pPr>
        <w:spacing w:line="240" w:lineRule="atLeast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     pTmpBtInfoForList-&gt;bd_addr[3], pTmpBtInfoForList-&gt;bd_addr[4], pTmpBtInfoForList-&gt;bd_addr[5]);</w:t>
      </w:r>
    </w:p>
    <w:p>
      <w:pPr>
        <w:spacing w:line="240" w:lineRule="atLeast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 }</w:t>
      </w:r>
    </w:p>
    <w:p>
      <w:pPr>
        <w:spacing w:line="240" w:lineRule="atLeast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 pTmpBtInfoForList = pTmpBtInfoForList-&gt;pNext;        </w:t>
      </w:r>
    </w:p>
    <w:p>
      <w:pPr>
        <w:spacing w:line="240" w:lineRule="atLeast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 if(i&lt;10){</w:t>
      </w:r>
    </w:p>
    <w:p>
      <w:pPr>
        <w:spacing w:line="240" w:lineRule="atLeast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 xml:space="preserve">    text[i]-&gt;set_text(cBuf);</w:t>
      </w:r>
    </w:p>
    <w:p>
      <w:pPr>
        <w:spacing w:line="240" w:lineRule="atLeast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 xml:space="preserve">    i++;</w:t>
      </w:r>
    </w:p>
    <w:p>
      <w:pPr>
        <w:spacing w:line="240" w:lineRule="atLeast"/>
        <w:jc w:val="left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ascii="宋体" w:cs="宋体"/>
          <w:sz w:val="24"/>
          <w:szCs w:val="24"/>
        </w:rPr>
        <w:t>}</w:t>
      </w:r>
    </w:p>
    <w:p>
      <w:pPr>
        <w:spacing w:line="240" w:lineRule="atLeast"/>
        <w:ind w:firstLine="480"/>
        <w:jc w:val="left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>}</w:t>
      </w:r>
    </w:p>
    <w:p>
      <w:pPr>
        <w:spacing w:line="240" w:lineRule="atLeast"/>
        <w:ind w:firstLine="480"/>
        <w:jc w:val="left"/>
        <w:rPr>
          <w:rFonts w:ascii="宋体" w:cs="Times New Roman"/>
          <w:sz w:val="24"/>
          <w:szCs w:val="24"/>
        </w:rPr>
      </w:pPr>
      <w:r>
        <w:rPr>
          <w:rFonts w:ascii="宋体"/>
          <w:sz w:val="24"/>
          <w:szCs w:val="24"/>
        </w:rPr>
        <w:t>……</w:t>
      </w: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>}</w:t>
      </w: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最后所有的数据通过</w:t>
      </w:r>
      <w:r>
        <w:rPr>
          <w:rFonts w:ascii="宋体" w:cs="宋体"/>
          <w:sz w:val="24"/>
          <w:szCs w:val="24"/>
        </w:rPr>
        <w:t>FTM</w:t>
      </w:r>
      <w:r>
        <w:rPr>
          <w:rFonts w:hint="eastAsia" w:ascii="宋体" w:cs="宋体"/>
          <w:sz w:val="24"/>
          <w:szCs w:val="24"/>
        </w:rPr>
        <w:t>的显示控件</w:t>
      </w:r>
      <w:r>
        <w:rPr>
          <w:rFonts w:ascii="宋体" w:cs="宋体"/>
          <w:sz w:val="24"/>
          <w:szCs w:val="24"/>
        </w:rPr>
        <w:t>mmi_text</w:t>
      </w:r>
      <w:r>
        <w:rPr>
          <w:rFonts w:hint="eastAsia" w:ascii="宋体" w:cs="宋体"/>
          <w:sz w:val="24"/>
          <w:szCs w:val="24"/>
        </w:rPr>
        <w:t>打印在屏幕上。搜索结束时会触发</w:t>
      </w:r>
      <w:r>
        <w:rPr>
          <w:rFonts w:ascii="宋体" w:cs="宋体"/>
          <w:sz w:val="24"/>
          <w:szCs w:val="24"/>
        </w:rPr>
        <w:t>discovery_state_callback</w:t>
      </w:r>
      <w:r>
        <w:rPr>
          <w:rFonts w:hint="eastAsia" w:ascii="宋体" w:cs="宋体"/>
          <w:sz w:val="24"/>
          <w:szCs w:val="24"/>
        </w:rPr>
        <w:t>，此接口会修改</w:t>
      </w:r>
      <w:r>
        <w:rPr>
          <w:rFonts w:ascii="宋体" w:cs="宋体"/>
          <w:sz w:val="24"/>
          <w:szCs w:val="24"/>
        </w:rPr>
        <w:t>Scanning_state</w:t>
      </w:r>
      <w:r>
        <w:rPr>
          <w:rFonts w:hint="eastAsia" w:ascii="宋体" w:cs="宋体"/>
          <w:sz w:val="24"/>
          <w:szCs w:val="24"/>
        </w:rPr>
        <w:t>，通知到</w:t>
      </w:r>
      <w:r>
        <w:rPr>
          <w:rFonts w:ascii="宋体" w:cs="宋体"/>
          <w:sz w:val="24"/>
          <w:szCs w:val="24"/>
        </w:rPr>
        <w:t>updateTextInfo</w:t>
      </w:r>
      <w:r>
        <w:rPr>
          <w:rFonts w:hint="eastAsia" w:ascii="宋体" w:cs="宋体"/>
          <w:sz w:val="24"/>
          <w:szCs w:val="24"/>
        </w:rPr>
        <w:t>。然后在屏幕上显示“</w:t>
      </w:r>
      <w:r>
        <w:rPr>
          <w:rFonts w:ascii="宋体" w:cs="宋体"/>
          <w:sz w:val="24"/>
          <w:szCs w:val="24"/>
        </w:rPr>
        <w:t>Status: Scanning Completed</w:t>
      </w:r>
      <w:r>
        <w:rPr>
          <w:rFonts w:hint="eastAsia" w:ascii="宋体" w:cs="宋体"/>
          <w:sz w:val="24"/>
          <w:szCs w:val="24"/>
        </w:rPr>
        <w:t>”。到此蓝牙完整的测试流程就结束了。</w:t>
      </w: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cs="Times New Roman"/>
          <w:sz w:val="24"/>
          <w:szCs w:val="24"/>
        </w:rPr>
      </w:pPr>
    </w:p>
    <w:p>
      <w:pPr>
        <w:pStyle w:val="2"/>
        <w:rPr>
          <w:rFonts w:cs="Times New Roman"/>
        </w:rPr>
      </w:pPr>
      <w:bookmarkStart w:id="69" w:name="_Toc328125802"/>
      <w:bookmarkStart w:id="70" w:name="_Toc326244257"/>
      <w:bookmarkStart w:id="71" w:name="_Toc333332567"/>
      <w:bookmarkStart w:id="72" w:name="_Toc340062863"/>
      <w:bookmarkStart w:id="73" w:name="_Toc340062965"/>
      <w:bookmarkStart w:id="74" w:name="_Toc414377683"/>
      <w:bookmarkStart w:id="75" w:name="_Toc340062982"/>
      <w:r>
        <w:rPr>
          <w:rFonts w:hint="eastAsia"/>
        </w:rPr>
        <w:t>总结</w:t>
      </w:r>
      <w:bookmarkEnd w:id="69"/>
      <w:bookmarkEnd w:id="70"/>
      <w:bookmarkEnd w:id="71"/>
      <w:bookmarkEnd w:id="72"/>
      <w:bookmarkEnd w:id="73"/>
      <w:bookmarkEnd w:id="74"/>
      <w:bookmarkEnd w:id="75"/>
    </w:p>
    <w:p>
      <w:pPr>
        <w:spacing w:line="240" w:lineRule="atLeast"/>
        <w:ind w:firstLine="420"/>
        <w:jc w:val="left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天珑高通平台</w:t>
      </w:r>
      <w:r>
        <w:rPr>
          <w:rFonts w:ascii="宋体" w:hAnsi="宋体" w:cs="宋体"/>
          <w:sz w:val="24"/>
          <w:szCs w:val="24"/>
        </w:rPr>
        <w:t>FTM</w:t>
      </w:r>
      <w:r>
        <w:rPr>
          <w:rFonts w:hint="eastAsia" w:ascii="宋体" w:hAnsi="宋体" w:cs="宋体"/>
          <w:sz w:val="24"/>
          <w:szCs w:val="24"/>
        </w:rPr>
        <w:t>模式蓝牙测试功能软件测试效率高，能实现工厂需要的所有功能，且简洁明了。它可以实时显示搜到的蓝牙设备，从而让测试人员快速判断测试结果，并且能根据不同的情况输出测试状态，如出问题也可以文件返修人员定位问题所在。此外本软件使用</w:t>
      </w:r>
      <w:r>
        <w:rPr>
          <w:rFonts w:ascii="宋体" w:hAnsi="宋体" w:cs="宋体"/>
          <w:sz w:val="24"/>
          <w:szCs w:val="24"/>
        </w:rPr>
        <w:t>android</w:t>
      </w:r>
      <w:r>
        <w:rPr>
          <w:rFonts w:hint="eastAsia" w:ascii="宋体" w:hAnsi="宋体" w:cs="宋体"/>
          <w:sz w:val="24"/>
          <w:szCs w:val="24"/>
        </w:rPr>
        <w:t>的标准</w:t>
      </w:r>
      <w:r>
        <w:rPr>
          <w:rFonts w:ascii="宋体" w:hAnsi="宋体" w:cs="宋体"/>
          <w:sz w:val="24"/>
          <w:szCs w:val="24"/>
        </w:rPr>
        <w:t>HAL</w:t>
      </w:r>
      <w:r>
        <w:rPr>
          <w:rFonts w:hint="eastAsia" w:ascii="宋体" w:hAnsi="宋体" w:cs="宋体"/>
          <w:sz w:val="24"/>
          <w:szCs w:val="24"/>
        </w:rPr>
        <w:t>接口实现，兼容性高，方便移植到其它平台。本软件的设计为工厂生产节约了大量时间，对生产的成本控制做出很大贡献，也为以后基它手机平台生产提供了可借鉴的方法。</w:t>
      </w:r>
    </w:p>
    <w:p>
      <w:pPr>
        <w:spacing w:line="240" w:lineRule="atLeast"/>
        <w:ind w:firstLine="420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ind w:firstLine="420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ind w:firstLine="420"/>
        <w:jc w:val="left"/>
        <w:rPr>
          <w:rFonts w:ascii="宋体" w:cs="Times New Roman"/>
          <w:sz w:val="24"/>
          <w:szCs w:val="24"/>
        </w:rPr>
      </w:pPr>
    </w:p>
    <w:p>
      <w:pPr>
        <w:spacing w:line="240" w:lineRule="atLeast"/>
        <w:jc w:val="left"/>
        <w:rPr>
          <w:rFonts w:ascii="宋体" w:eastAsia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rFonts w:cs="Times New Roman"/>
      </w:rPr>
    </w:pPr>
    <w:r>
      <w:rPr>
        <w:rFonts w:hint="eastAsia" w:cs="宋体"/>
      </w:rPr>
      <w:t>深圳天珑无线科技有限公司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rFonts w:cs="Times New Roman"/>
      </w:rPr>
    </w:pPr>
    <w:r>
      <w:rPr>
        <w:b/>
        <w:bCs/>
      </w:rPr>
      <w:fldChar w:fldCharType="begin"/>
    </w:r>
    <w:r>
      <w:rPr>
        <w:b/>
        <w:bCs/>
      </w:rPr>
      <w:instrText xml:space="preserve">PAGE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</w:instrText>
    </w:r>
    <w:r>
      <w:rPr>
        <w:b/>
        <w:bCs/>
      </w:rPr>
      <w:fldChar w:fldCharType="separate"/>
    </w:r>
    <w:r>
      <w:rPr>
        <w:b/>
        <w:bCs/>
      </w:rPr>
      <w:t>10</w:t>
    </w:r>
    <w:r>
      <w:rPr>
        <w:b/>
        <w:bCs/>
      </w:rPr>
      <w:fldChar w:fldCharType="end"/>
    </w:r>
  </w:p>
  <w:p>
    <w:pPr>
      <w:pStyle w:val="16"/>
      <w:jc w:val="left"/>
    </w:pPr>
    <w:r>
      <w:rPr>
        <w:rFonts w:hint="eastAsia" w:cs="宋体"/>
      </w:rPr>
      <w:t>天珑</w:t>
    </w:r>
    <w:r>
      <w:rPr>
        <w:rFonts w:hint="eastAsia" w:cs="宋体"/>
        <w:lang w:val="en-US" w:eastAsia="zh-CN"/>
      </w:rPr>
      <w:t>MTK平台性能优化白名单配置应用</w:t>
    </w:r>
    <w:r>
      <w:rPr>
        <w:rFonts w:hint="eastAsia" w:cs="宋体"/>
      </w:rPr>
      <w:t>软件</w:t>
    </w:r>
    <w: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41EAB"/>
    <w:multiLevelType w:val="multilevel"/>
    <w:tmpl w:val="2A041EAB"/>
    <w:lvl w:ilvl="0" w:tentative="0">
      <w:start w:val="1"/>
      <w:numFmt w:val="decimal"/>
      <w:pStyle w:val="2"/>
      <w:lvlText w:val="第%1章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8322A7"/>
    <w:multiLevelType w:val="multilevel"/>
    <w:tmpl w:val="5D8322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3D22"/>
    <w:rsid w:val="0000233C"/>
    <w:rsid w:val="00002907"/>
    <w:rsid w:val="00002B14"/>
    <w:rsid w:val="00005958"/>
    <w:rsid w:val="00011BD1"/>
    <w:rsid w:val="0001202F"/>
    <w:rsid w:val="000212C3"/>
    <w:rsid w:val="00023C2E"/>
    <w:rsid w:val="0002524D"/>
    <w:rsid w:val="000266F3"/>
    <w:rsid w:val="0002682A"/>
    <w:rsid w:val="00026FB0"/>
    <w:rsid w:val="00030333"/>
    <w:rsid w:val="000309BF"/>
    <w:rsid w:val="00032172"/>
    <w:rsid w:val="000361EE"/>
    <w:rsid w:val="0003699D"/>
    <w:rsid w:val="00036FE8"/>
    <w:rsid w:val="00040E2F"/>
    <w:rsid w:val="000422F6"/>
    <w:rsid w:val="000470C5"/>
    <w:rsid w:val="00052BD0"/>
    <w:rsid w:val="00053790"/>
    <w:rsid w:val="00053EB8"/>
    <w:rsid w:val="00055AE8"/>
    <w:rsid w:val="00055F9E"/>
    <w:rsid w:val="000569E0"/>
    <w:rsid w:val="00057BED"/>
    <w:rsid w:val="000629C9"/>
    <w:rsid w:val="00063023"/>
    <w:rsid w:val="000647BA"/>
    <w:rsid w:val="0007033B"/>
    <w:rsid w:val="00074B0B"/>
    <w:rsid w:val="0007690F"/>
    <w:rsid w:val="00076C59"/>
    <w:rsid w:val="00077997"/>
    <w:rsid w:val="00084113"/>
    <w:rsid w:val="00084C73"/>
    <w:rsid w:val="00085BF1"/>
    <w:rsid w:val="00091454"/>
    <w:rsid w:val="00091AD0"/>
    <w:rsid w:val="0009399D"/>
    <w:rsid w:val="00094FE3"/>
    <w:rsid w:val="000965F7"/>
    <w:rsid w:val="000A1FA5"/>
    <w:rsid w:val="000A5F0A"/>
    <w:rsid w:val="000B023C"/>
    <w:rsid w:val="000B092B"/>
    <w:rsid w:val="000B18E8"/>
    <w:rsid w:val="000B203C"/>
    <w:rsid w:val="000B2C4C"/>
    <w:rsid w:val="000B56DE"/>
    <w:rsid w:val="000B5A34"/>
    <w:rsid w:val="000B5B0D"/>
    <w:rsid w:val="000B5D2B"/>
    <w:rsid w:val="000B6262"/>
    <w:rsid w:val="000C1DA4"/>
    <w:rsid w:val="000C227F"/>
    <w:rsid w:val="000C2BEE"/>
    <w:rsid w:val="000D32A9"/>
    <w:rsid w:val="000D4AAA"/>
    <w:rsid w:val="000E009B"/>
    <w:rsid w:val="000E0FEF"/>
    <w:rsid w:val="000E1459"/>
    <w:rsid w:val="000E1FED"/>
    <w:rsid w:val="000E36F0"/>
    <w:rsid w:val="000E3E7A"/>
    <w:rsid w:val="000E3EA5"/>
    <w:rsid w:val="000E5266"/>
    <w:rsid w:val="000E53C6"/>
    <w:rsid w:val="000E5A4E"/>
    <w:rsid w:val="000E6E18"/>
    <w:rsid w:val="000E711D"/>
    <w:rsid w:val="000E7763"/>
    <w:rsid w:val="000F4B18"/>
    <w:rsid w:val="001005F0"/>
    <w:rsid w:val="00107B90"/>
    <w:rsid w:val="00107E1E"/>
    <w:rsid w:val="0011168F"/>
    <w:rsid w:val="0011560E"/>
    <w:rsid w:val="0012021E"/>
    <w:rsid w:val="001203FB"/>
    <w:rsid w:val="001216FD"/>
    <w:rsid w:val="00121D12"/>
    <w:rsid w:val="00122EDF"/>
    <w:rsid w:val="001251BA"/>
    <w:rsid w:val="001269A7"/>
    <w:rsid w:val="00127149"/>
    <w:rsid w:val="0012743B"/>
    <w:rsid w:val="00127AB5"/>
    <w:rsid w:val="001312E2"/>
    <w:rsid w:val="00136677"/>
    <w:rsid w:val="0013684A"/>
    <w:rsid w:val="00142954"/>
    <w:rsid w:val="00142CAD"/>
    <w:rsid w:val="00142F92"/>
    <w:rsid w:val="0014316C"/>
    <w:rsid w:val="001436A4"/>
    <w:rsid w:val="001449D8"/>
    <w:rsid w:val="00146500"/>
    <w:rsid w:val="00157091"/>
    <w:rsid w:val="001664AF"/>
    <w:rsid w:val="00170154"/>
    <w:rsid w:val="00172C57"/>
    <w:rsid w:val="001761FD"/>
    <w:rsid w:val="00176261"/>
    <w:rsid w:val="00180130"/>
    <w:rsid w:val="001818D5"/>
    <w:rsid w:val="00183329"/>
    <w:rsid w:val="00183BD7"/>
    <w:rsid w:val="00186B2A"/>
    <w:rsid w:val="001877A8"/>
    <w:rsid w:val="00187942"/>
    <w:rsid w:val="00191658"/>
    <w:rsid w:val="00193C6C"/>
    <w:rsid w:val="00194088"/>
    <w:rsid w:val="00194766"/>
    <w:rsid w:val="001954D4"/>
    <w:rsid w:val="00196447"/>
    <w:rsid w:val="001968B5"/>
    <w:rsid w:val="001969E7"/>
    <w:rsid w:val="001A3328"/>
    <w:rsid w:val="001A51EF"/>
    <w:rsid w:val="001A5A9B"/>
    <w:rsid w:val="001B12D7"/>
    <w:rsid w:val="001B31FD"/>
    <w:rsid w:val="001B4A7D"/>
    <w:rsid w:val="001B5091"/>
    <w:rsid w:val="001B5347"/>
    <w:rsid w:val="001B723B"/>
    <w:rsid w:val="001C2BA7"/>
    <w:rsid w:val="001C455E"/>
    <w:rsid w:val="001C4D88"/>
    <w:rsid w:val="001C5E8E"/>
    <w:rsid w:val="001C6EF9"/>
    <w:rsid w:val="001D2BE2"/>
    <w:rsid w:val="001D303B"/>
    <w:rsid w:val="001D5F08"/>
    <w:rsid w:val="001D6090"/>
    <w:rsid w:val="001E0367"/>
    <w:rsid w:val="001E5590"/>
    <w:rsid w:val="001E5EB0"/>
    <w:rsid w:val="001F27CA"/>
    <w:rsid w:val="001F2CA5"/>
    <w:rsid w:val="001F3605"/>
    <w:rsid w:val="001F3B1F"/>
    <w:rsid w:val="001F4DC3"/>
    <w:rsid w:val="001F559D"/>
    <w:rsid w:val="001F697D"/>
    <w:rsid w:val="001F7E94"/>
    <w:rsid w:val="00200887"/>
    <w:rsid w:val="00200C1C"/>
    <w:rsid w:val="002030D9"/>
    <w:rsid w:val="00205E15"/>
    <w:rsid w:val="002069F3"/>
    <w:rsid w:val="002102DE"/>
    <w:rsid w:val="00214523"/>
    <w:rsid w:val="0022066D"/>
    <w:rsid w:val="002215C7"/>
    <w:rsid w:val="002229F1"/>
    <w:rsid w:val="002240F9"/>
    <w:rsid w:val="002245A5"/>
    <w:rsid w:val="00225374"/>
    <w:rsid w:val="002276DB"/>
    <w:rsid w:val="00231302"/>
    <w:rsid w:val="00231896"/>
    <w:rsid w:val="00232EE0"/>
    <w:rsid w:val="00234DD9"/>
    <w:rsid w:val="00235098"/>
    <w:rsid w:val="00236253"/>
    <w:rsid w:val="00236310"/>
    <w:rsid w:val="002378D2"/>
    <w:rsid w:val="00241C07"/>
    <w:rsid w:val="0024538D"/>
    <w:rsid w:val="002460E0"/>
    <w:rsid w:val="002516BE"/>
    <w:rsid w:val="00253E17"/>
    <w:rsid w:val="00254322"/>
    <w:rsid w:val="00257213"/>
    <w:rsid w:val="00257D97"/>
    <w:rsid w:val="00261BFC"/>
    <w:rsid w:val="00262828"/>
    <w:rsid w:val="0026357C"/>
    <w:rsid w:val="00263C84"/>
    <w:rsid w:val="00270802"/>
    <w:rsid w:val="0027092E"/>
    <w:rsid w:val="00272CF5"/>
    <w:rsid w:val="0027593B"/>
    <w:rsid w:val="00275969"/>
    <w:rsid w:val="00276E46"/>
    <w:rsid w:val="00280725"/>
    <w:rsid w:val="00282D66"/>
    <w:rsid w:val="00282EFF"/>
    <w:rsid w:val="002853F5"/>
    <w:rsid w:val="00287855"/>
    <w:rsid w:val="00291E43"/>
    <w:rsid w:val="002926E9"/>
    <w:rsid w:val="00294E4C"/>
    <w:rsid w:val="002973D1"/>
    <w:rsid w:val="002A0145"/>
    <w:rsid w:val="002A048F"/>
    <w:rsid w:val="002A1115"/>
    <w:rsid w:val="002A12CF"/>
    <w:rsid w:val="002A1669"/>
    <w:rsid w:val="002A2118"/>
    <w:rsid w:val="002A5A8B"/>
    <w:rsid w:val="002B2423"/>
    <w:rsid w:val="002B633A"/>
    <w:rsid w:val="002B6371"/>
    <w:rsid w:val="002B73D6"/>
    <w:rsid w:val="002C0D9B"/>
    <w:rsid w:val="002C36A1"/>
    <w:rsid w:val="002C625B"/>
    <w:rsid w:val="002C7546"/>
    <w:rsid w:val="002D0456"/>
    <w:rsid w:val="002D1B7F"/>
    <w:rsid w:val="002D1BAA"/>
    <w:rsid w:val="002D2B91"/>
    <w:rsid w:val="002D4609"/>
    <w:rsid w:val="002D577E"/>
    <w:rsid w:val="002E4457"/>
    <w:rsid w:val="002F17B2"/>
    <w:rsid w:val="0030073C"/>
    <w:rsid w:val="00300770"/>
    <w:rsid w:val="00300A45"/>
    <w:rsid w:val="00303309"/>
    <w:rsid w:val="0030365F"/>
    <w:rsid w:val="00303C16"/>
    <w:rsid w:val="00305B6F"/>
    <w:rsid w:val="00305F5C"/>
    <w:rsid w:val="0030691D"/>
    <w:rsid w:val="00307004"/>
    <w:rsid w:val="00307C97"/>
    <w:rsid w:val="003117EF"/>
    <w:rsid w:val="00311B2E"/>
    <w:rsid w:val="00313A0B"/>
    <w:rsid w:val="003203DB"/>
    <w:rsid w:val="00320A1A"/>
    <w:rsid w:val="00320BAE"/>
    <w:rsid w:val="00321175"/>
    <w:rsid w:val="00322842"/>
    <w:rsid w:val="00325E27"/>
    <w:rsid w:val="00327D30"/>
    <w:rsid w:val="003307AD"/>
    <w:rsid w:val="00332056"/>
    <w:rsid w:val="00334177"/>
    <w:rsid w:val="00336072"/>
    <w:rsid w:val="003367D9"/>
    <w:rsid w:val="00336FA1"/>
    <w:rsid w:val="00341414"/>
    <w:rsid w:val="00344779"/>
    <w:rsid w:val="00346F4B"/>
    <w:rsid w:val="00347AF3"/>
    <w:rsid w:val="0035088D"/>
    <w:rsid w:val="00351275"/>
    <w:rsid w:val="00351CAA"/>
    <w:rsid w:val="003522AE"/>
    <w:rsid w:val="00352765"/>
    <w:rsid w:val="00352E56"/>
    <w:rsid w:val="0035434D"/>
    <w:rsid w:val="00360D33"/>
    <w:rsid w:val="00363DC1"/>
    <w:rsid w:val="003737D2"/>
    <w:rsid w:val="003768D1"/>
    <w:rsid w:val="0037719E"/>
    <w:rsid w:val="00377EEF"/>
    <w:rsid w:val="00381431"/>
    <w:rsid w:val="003820F4"/>
    <w:rsid w:val="00383409"/>
    <w:rsid w:val="00384B12"/>
    <w:rsid w:val="00385CAF"/>
    <w:rsid w:val="00387406"/>
    <w:rsid w:val="00387CA3"/>
    <w:rsid w:val="003931E2"/>
    <w:rsid w:val="00394416"/>
    <w:rsid w:val="003A1442"/>
    <w:rsid w:val="003A1B69"/>
    <w:rsid w:val="003A206D"/>
    <w:rsid w:val="003A3109"/>
    <w:rsid w:val="003A3114"/>
    <w:rsid w:val="003A33EC"/>
    <w:rsid w:val="003B07EC"/>
    <w:rsid w:val="003B422F"/>
    <w:rsid w:val="003B46D0"/>
    <w:rsid w:val="003C0EC3"/>
    <w:rsid w:val="003C306A"/>
    <w:rsid w:val="003C3C12"/>
    <w:rsid w:val="003C4E6B"/>
    <w:rsid w:val="003C7221"/>
    <w:rsid w:val="003D2A23"/>
    <w:rsid w:val="003D4683"/>
    <w:rsid w:val="003D5394"/>
    <w:rsid w:val="003D71CC"/>
    <w:rsid w:val="003D76B0"/>
    <w:rsid w:val="003E10F2"/>
    <w:rsid w:val="003E5B1B"/>
    <w:rsid w:val="003E63D1"/>
    <w:rsid w:val="003E6AB8"/>
    <w:rsid w:val="003E736B"/>
    <w:rsid w:val="003F15DD"/>
    <w:rsid w:val="003F1B47"/>
    <w:rsid w:val="003F28FE"/>
    <w:rsid w:val="003F3DB6"/>
    <w:rsid w:val="003F4352"/>
    <w:rsid w:val="003F4408"/>
    <w:rsid w:val="003F4EFD"/>
    <w:rsid w:val="003F6382"/>
    <w:rsid w:val="003F68B5"/>
    <w:rsid w:val="003F7311"/>
    <w:rsid w:val="00401A14"/>
    <w:rsid w:val="00401B4C"/>
    <w:rsid w:val="00405867"/>
    <w:rsid w:val="00406201"/>
    <w:rsid w:val="00407892"/>
    <w:rsid w:val="00407B65"/>
    <w:rsid w:val="00410FD1"/>
    <w:rsid w:val="00417AAD"/>
    <w:rsid w:val="0042025F"/>
    <w:rsid w:val="004272F5"/>
    <w:rsid w:val="004309C2"/>
    <w:rsid w:val="00432F38"/>
    <w:rsid w:val="004332C5"/>
    <w:rsid w:val="0043360B"/>
    <w:rsid w:val="00433C0E"/>
    <w:rsid w:val="004424AB"/>
    <w:rsid w:val="00442896"/>
    <w:rsid w:val="00443742"/>
    <w:rsid w:val="00445EA8"/>
    <w:rsid w:val="0045123B"/>
    <w:rsid w:val="004514A1"/>
    <w:rsid w:val="004518F7"/>
    <w:rsid w:val="00454F74"/>
    <w:rsid w:val="00460B72"/>
    <w:rsid w:val="00460D52"/>
    <w:rsid w:val="004624FE"/>
    <w:rsid w:val="004649F7"/>
    <w:rsid w:val="004669E6"/>
    <w:rsid w:val="00470CE8"/>
    <w:rsid w:val="004716FB"/>
    <w:rsid w:val="00472C82"/>
    <w:rsid w:val="00477144"/>
    <w:rsid w:val="0048120A"/>
    <w:rsid w:val="00481373"/>
    <w:rsid w:val="00483BA0"/>
    <w:rsid w:val="00483DA8"/>
    <w:rsid w:val="00485EB4"/>
    <w:rsid w:val="00486E6A"/>
    <w:rsid w:val="00487D15"/>
    <w:rsid w:val="004908F7"/>
    <w:rsid w:val="00496383"/>
    <w:rsid w:val="004A1681"/>
    <w:rsid w:val="004A25BC"/>
    <w:rsid w:val="004A5139"/>
    <w:rsid w:val="004B0BD3"/>
    <w:rsid w:val="004B4C00"/>
    <w:rsid w:val="004B63CA"/>
    <w:rsid w:val="004B7166"/>
    <w:rsid w:val="004C09FA"/>
    <w:rsid w:val="004C0F9F"/>
    <w:rsid w:val="004C4B28"/>
    <w:rsid w:val="004C59CF"/>
    <w:rsid w:val="004C64E8"/>
    <w:rsid w:val="004C7801"/>
    <w:rsid w:val="004D1B38"/>
    <w:rsid w:val="004D1EAE"/>
    <w:rsid w:val="004D635A"/>
    <w:rsid w:val="004D684B"/>
    <w:rsid w:val="004D7600"/>
    <w:rsid w:val="004E06A8"/>
    <w:rsid w:val="004E3A06"/>
    <w:rsid w:val="004E46E3"/>
    <w:rsid w:val="004E561E"/>
    <w:rsid w:val="004E6DC7"/>
    <w:rsid w:val="004F1731"/>
    <w:rsid w:val="004F2A03"/>
    <w:rsid w:val="004F3688"/>
    <w:rsid w:val="004F3E22"/>
    <w:rsid w:val="004F4456"/>
    <w:rsid w:val="004F487F"/>
    <w:rsid w:val="004F52F0"/>
    <w:rsid w:val="00501E51"/>
    <w:rsid w:val="005023FC"/>
    <w:rsid w:val="005028B1"/>
    <w:rsid w:val="00502F74"/>
    <w:rsid w:val="00503E4D"/>
    <w:rsid w:val="00505DC7"/>
    <w:rsid w:val="005064F5"/>
    <w:rsid w:val="00512D4D"/>
    <w:rsid w:val="005132CB"/>
    <w:rsid w:val="00513385"/>
    <w:rsid w:val="00516494"/>
    <w:rsid w:val="00521D74"/>
    <w:rsid w:val="00523A51"/>
    <w:rsid w:val="005250A4"/>
    <w:rsid w:val="00526D1B"/>
    <w:rsid w:val="005305F4"/>
    <w:rsid w:val="00536F66"/>
    <w:rsid w:val="00537270"/>
    <w:rsid w:val="005374E0"/>
    <w:rsid w:val="00540277"/>
    <w:rsid w:val="005435DE"/>
    <w:rsid w:val="005451A3"/>
    <w:rsid w:val="0054598B"/>
    <w:rsid w:val="005474B2"/>
    <w:rsid w:val="00556E05"/>
    <w:rsid w:val="00561C0D"/>
    <w:rsid w:val="005639D5"/>
    <w:rsid w:val="0056772A"/>
    <w:rsid w:val="005706DA"/>
    <w:rsid w:val="00570902"/>
    <w:rsid w:val="00570E7A"/>
    <w:rsid w:val="005721C4"/>
    <w:rsid w:val="005731EB"/>
    <w:rsid w:val="00577A6B"/>
    <w:rsid w:val="00584AC4"/>
    <w:rsid w:val="00584FCA"/>
    <w:rsid w:val="00595EB2"/>
    <w:rsid w:val="005A2BA3"/>
    <w:rsid w:val="005A2BC7"/>
    <w:rsid w:val="005A3A9E"/>
    <w:rsid w:val="005A3BAB"/>
    <w:rsid w:val="005A4A43"/>
    <w:rsid w:val="005A7226"/>
    <w:rsid w:val="005A72B5"/>
    <w:rsid w:val="005B04E9"/>
    <w:rsid w:val="005B176F"/>
    <w:rsid w:val="005B2363"/>
    <w:rsid w:val="005B3446"/>
    <w:rsid w:val="005B3B5C"/>
    <w:rsid w:val="005B476C"/>
    <w:rsid w:val="005B51A5"/>
    <w:rsid w:val="005B7C6A"/>
    <w:rsid w:val="005C3ECD"/>
    <w:rsid w:val="005C4EEC"/>
    <w:rsid w:val="005C6908"/>
    <w:rsid w:val="005C7FA8"/>
    <w:rsid w:val="005D1ED4"/>
    <w:rsid w:val="005D73BA"/>
    <w:rsid w:val="005D79FA"/>
    <w:rsid w:val="005E0173"/>
    <w:rsid w:val="005E05B0"/>
    <w:rsid w:val="005E1F88"/>
    <w:rsid w:val="005E207F"/>
    <w:rsid w:val="005F1D73"/>
    <w:rsid w:val="005F2253"/>
    <w:rsid w:val="005F76CC"/>
    <w:rsid w:val="005F76F9"/>
    <w:rsid w:val="0060065D"/>
    <w:rsid w:val="006032BC"/>
    <w:rsid w:val="00604044"/>
    <w:rsid w:val="00612ED0"/>
    <w:rsid w:val="00614DE0"/>
    <w:rsid w:val="0061558F"/>
    <w:rsid w:val="00620B75"/>
    <w:rsid w:val="006219D2"/>
    <w:rsid w:val="00621ECF"/>
    <w:rsid w:val="006237D6"/>
    <w:rsid w:val="0062396C"/>
    <w:rsid w:val="00623C56"/>
    <w:rsid w:val="00623EB2"/>
    <w:rsid w:val="006264F5"/>
    <w:rsid w:val="00630A0E"/>
    <w:rsid w:val="00630B8C"/>
    <w:rsid w:val="00630BDC"/>
    <w:rsid w:val="00631924"/>
    <w:rsid w:val="00632B9E"/>
    <w:rsid w:val="006343B5"/>
    <w:rsid w:val="00634FCB"/>
    <w:rsid w:val="006366B7"/>
    <w:rsid w:val="006406A1"/>
    <w:rsid w:val="00643896"/>
    <w:rsid w:val="0064608F"/>
    <w:rsid w:val="00647C9C"/>
    <w:rsid w:val="00653046"/>
    <w:rsid w:val="006572C9"/>
    <w:rsid w:val="006573A9"/>
    <w:rsid w:val="00660224"/>
    <w:rsid w:val="00662586"/>
    <w:rsid w:val="00662CFF"/>
    <w:rsid w:val="0066451D"/>
    <w:rsid w:val="00665921"/>
    <w:rsid w:val="00670E22"/>
    <w:rsid w:val="006725E4"/>
    <w:rsid w:val="00673164"/>
    <w:rsid w:val="0068180B"/>
    <w:rsid w:val="00681C78"/>
    <w:rsid w:val="00681CE9"/>
    <w:rsid w:val="00683AB6"/>
    <w:rsid w:val="00692DBD"/>
    <w:rsid w:val="006963FD"/>
    <w:rsid w:val="006A2DF7"/>
    <w:rsid w:val="006A4C20"/>
    <w:rsid w:val="006A5E12"/>
    <w:rsid w:val="006A6BB9"/>
    <w:rsid w:val="006B1B17"/>
    <w:rsid w:val="006B5439"/>
    <w:rsid w:val="006B7CC8"/>
    <w:rsid w:val="006C64F6"/>
    <w:rsid w:val="006D0AA9"/>
    <w:rsid w:val="006D0C95"/>
    <w:rsid w:val="006D158B"/>
    <w:rsid w:val="006D1B78"/>
    <w:rsid w:val="006D5624"/>
    <w:rsid w:val="006D71FC"/>
    <w:rsid w:val="006D7FA1"/>
    <w:rsid w:val="006E36F6"/>
    <w:rsid w:val="006E5085"/>
    <w:rsid w:val="006E5150"/>
    <w:rsid w:val="006E5DE2"/>
    <w:rsid w:val="006E710E"/>
    <w:rsid w:val="006E7772"/>
    <w:rsid w:val="006F4799"/>
    <w:rsid w:val="006F5987"/>
    <w:rsid w:val="00700345"/>
    <w:rsid w:val="00702D6F"/>
    <w:rsid w:val="00702F20"/>
    <w:rsid w:val="00706199"/>
    <w:rsid w:val="007126A0"/>
    <w:rsid w:val="00716061"/>
    <w:rsid w:val="007203F6"/>
    <w:rsid w:val="00720958"/>
    <w:rsid w:val="007220D6"/>
    <w:rsid w:val="007224AC"/>
    <w:rsid w:val="00722831"/>
    <w:rsid w:val="00722ECA"/>
    <w:rsid w:val="007236F3"/>
    <w:rsid w:val="0072600E"/>
    <w:rsid w:val="00726AC6"/>
    <w:rsid w:val="00730F5B"/>
    <w:rsid w:val="007322CB"/>
    <w:rsid w:val="007327B3"/>
    <w:rsid w:val="00732BA4"/>
    <w:rsid w:val="00734455"/>
    <w:rsid w:val="0073610A"/>
    <w:rsid w:val="00742759"/>
    <w:rsid w:val="00743C78"/>
    <w:rsid w:val="00744320"/>
    <w:rsid w:val="007453DD"/>
    <w:rsid w:val="0074573C"/>
    <w:rsid w:val="00747711"/>
    <w:rsid w:val="00750752"/>
    <w:rsid w:val="00752D5E"/>
    <w:rsid w:val="007567AE"/>
    <w:rsid w:val="00761E70"/>
    <w:rsid w:val="007631E8"/>
    <w:rsid w:val="00775911"/>
    <w:rsid w:val="00780167"/>
    <w:rsid w:val="00780A27"/>
    <w:rsid w:val="00782791"/>
    <w:rsid w:val="00783252"/>
    <w:rsid w:val="00783787"/>
    <w:rsid w:val="00785A17"/>
    <w:rsid w:val="00791771"/>
    <w:rsid w:val="00792EDE"/>
    <w:rsid w:val="00792F21"/>
    <w:rsid w:val="00793AAC"/>
    <w:rsid w:val="00794C22"/>
    <w:rsid w:val="0079779B"/>
    <w:rsid w:val="007A0CC9"/>
    <w:rsid w:val="007A2858"/>
    <w:rsid w:val="007A5BD1"/>
    <w:rsid w:val="007B04AB"/>
    <w:rsid w:val="007B24AD"/>
    <w:rsid w:val="007B4089"/>
    <w:rsid w:val="007B5BA0"/>
    <w:rsid w:val="007B6F70"/>
    <w:rsid w:val="007C0A57"/>
    <w:rsid w:val="007C2448"/>
    <w:rsid w:val="007C6147"/>
    <w:rsid w:val="007C7803"/>
    <w:rsid w:val="007D203A"/>
    <w:rsid w:val="007D5855"/>
    <w:rsid w:val="007E0AA2"/>
    <w:rsid w:val="007E0B96"/>
    <w:rsid w:val="007E19FF"/>
    <w:rsid w:val="007E296A"/>
    <w:rsid w:val="007E5B42"/>
    <w:rsid w:val="007E76FD"/>
    <w:rsid w:val="007E7F06"/>
    <w:rsid w:val="007F0283"/>
    <w:rsid w:val="007F2152"/>
    <w:rsid w:val="007F4040"/>
    <w:rsid w:val="007F47B7"/>
    <w:rsid w:val="007F5B53"/>
    <w:rsid w:val="007F6C3E"/>
    <w:rsid w:val="007F78A7"/>
    <w:rsid w:val="008007FF"/>
    <w:rsid w:val="008039C3"/>
    <w:rsid w:val="0080550F"/>
    <w:rsid w:val="00806C05"/>
    <w:rsid w:val="00806CDA"/>
    <w:rsid w:val="00807CFC"/>
    <w:rsid w:val="00807FF1"/>
    <w:rsid w:val="00810DE4"/>
    <w:rsid w:val="008143A7"/>
    <w:rsid w:val="0081543E"/>
    <w:rsid w:val="00816126"/>
    <w:rsid w:val="00817705"/>
    <w:rsid w:val="00821351"/>
    <w:rsid w:val="00823B4F"/>
    <w:rsid w:val="00824B4C"/>
    <w:rsid w:val="00825DC3"/>
    <w:rsid w:val="0082668B"/>
    <w:rsid w:val="00827337"/>
    <w:rsid w:val="00832310"/>
    <w:rsid w:val="00832558"/>
    <w:rsid w:val="00834127"/>
    <w:rsid w:val="00837CBA"/>
    <w:rsid w:val="008406AC"/>
    <w:rsid w:val="00840E72"/>
    <w:rsid w:val="008413CE"/>
    <w:rsid w:val="00843C61"/>
    <w:rsid w:val="0084627A"/>
    <w:rsid w:val="0084666C"/>
    <w:rsid w:val="00846A8F"/>
    <w:rsid w:val="008472C1"/>
    <w:rsid w:val="00847B8A"/>
    <w:rsid w:val="00847EC3"/>
    <w:rsid w:val="00853E18"/>
    <w:rsid w:val="00854C27"/>
    <w:rsid w:val="00863942"/>
    <w:rsid w:val="00863B0F"/>
    <w:rsid w:val="00864467"/>
    <w:rsid w:val="00866D49"/>
    <w:rsid w:val="008719F2"/>
    <w:rsid w:val="0087204E"/>
    <w:rsid w:val="00873EBD"/>
    <w:rsid w:val="00875B52"/>
    <w:rsid w:val="008761D8"/>
    <w:rsid w:val="0087658F"/>
    <w:rsid w:val="00877E33"/>
    <w:rsid w:val="00881923"/>
    <w:rsid w:val="00883F64"/>
    <w:rsid w:val="0088422A"/>
    <w:rsid w:val="00887712"/>
    <w:rsid w:val="00890376"/>
    <w:rsid w:val="008934BD"/>
    <w:rsid w:val="00893649"/>
    <w:rsid w:val="008940B9"/>
    <w:rsid w:val="00894DF3"/>
    <w:rsid w:val="008962C5"/>
    <w:rsid w:val="0089706C"/>
    <w:rsid w:val="008A20ED"/>
    <w:rsid w:val="008A23A2"/>
    <w:rsid w:val="008A3408"/>
    <w:rsid w:val="008A3D7B"/>
    <w:rsid w:val="008A452B"/>
    <w:rsid w:val="008B33C4"/>
    <w:rsid w:val="008B3FFB"/>
    <w:rsid w:val="008B4205"/>
    <w:rsid w:val="008B5280"/>
    <w:rsid w:val="008B604E"/>
    <w:rsid w:val="008B6180"/>
    <w:rsid w:val="008C0FD2"/>
    <w:rsid w:val="008C1D60"/>
    <w:rsid w:val="008C22DF"/>
    <w:rsid w:val="008C4381"/>
    <w:rsid w:val="008C79B5"/>
    <w:rsid w:val="008D2D45"/>
    <w:rsid w:val="008D2E19"/>
    <w:rsid w:val="008D7DED"/>
    <w:rsid w:val="008E3348"/>
    <w:rsid w:val="008E33B7"/>
    <w:rsid w:val="008E5A56"/>
    <w:rsid w:val="008E6E95"/>
    <w:rsid w:val="008F44A6"/>
    <w:rsid w:val="008F570F"/>
    <w:rsid w:val="008F573E"/>
    <w:rsid w:val="008F5D11"/>
    <w:rsid w:val="00900B29"/>
    <w:rsid w:val="00902E08"/>
    <w:rsid w:val="00904545"/>
    <w:rsid w:val="00906198"/>
    <w:rsid w:val="009068B8"/>
    <w:rsid w:val="0092101C"/>
    <w:rsid w:val="00921BA8"/>
    <w:rsid w:val="0092596F"/>
    <w:rsid w:val="00931DE6"/>
    <w:rsid w:val="00931F75"/>
    <w:rsid w:val="0093289E"/>
    <w:rsid w:val="00932ACF"/>
    <w:rsid w:val="00933BA9"/>
    <w:rsid w:val="009350AB"/>
    <w:rsid w:val="00935D31"/>
    <w:rsid w:val="00936208"/>
    <w:rsid w:val="00936E3E"/>
    <w:rsid w:val="00937179"/>
    <w:rsid w:val="009466E6"/>
    <w:rsid w:val="009474C7"/>
    <w:rsid w:val="0095245D"/>
    <w:rsid w:val="009529D2"/>
    <w:rsid w:val="00952B76"/>
    <w:rsid w:val="009606CA"/>
    <w:rsid w:val="0096096A"/>
    <w:rsid w:val="00961FFF"/>
    <w:rsid w:val="00962955"/>
    <w:rsid w:val="00962FF4"/>
    <w:rsid w:val="00963A6B"/>
    <w:rsid w:val="0096429D"/>
    <w:rsid w:val="00964302"/>
    <w:rsid w:val="009644EE"/>
    <w:rsid w:val="00964E7F"/>
    <w:rsid w:val="009701DA"/>
    <w:rsid w:val="009707C2"/>
    <w:rsid w:val="009723B0"/>
    <w:rsid w:val="00975CEA"/>
    <w:rsid w:val="00975F2B"/>
    <w:rsid w:val="00977F33"/>
    <w:rsid w:val="009800C2"/>
    <w:rsid w:val="009853D0"/>
    <w:rsid w:val="00985AA8"/>
    <w:rsid w:val="00987D4C"/>
    <w:rsid w:val="00987DFA"/>
    <w:rsid w:val="009978B9"/>
    <w:rsid w:val="009A039B"/>
    <w:rsid w:val="009A22F9"/>
    <w:rsid w:val="009A648E"/>
    <w:rsid w:val="009A746D"/>
    <w:rsid w:val="009B32E3"/>
    <w:rsid w:val="009B51FA"/>
    <w:rsid w:val="009B7330"/>
    <w:rsid w:val="009B73AB"/>
    <w:rsid w:val="009C2EF2"/>
    <w:rsid w:val="009C3F6E"/>
    <w:rsid w:val="009C4ABD"/>
    <w:rsid w:val="009D0C88"/>
    <w:rsid w:val="009D16DE"/>
    <w:rsid w:val="009D1EE3"/>
    <w:rsid w:val="009D22CD"/>
    <w:rsid w:val="009D3781"/>
    <w:rsid w:val="009D46EE"/>
    <w:rsid w:val="009D5826"/>
    <w:rsid w:val="009E4BA8"/>
    <w:rsid w:val="009E4FB6"/>
    <w:rsid w:val="009E56BE"/>
    <w:rsid w:val="009F581C"/>
    <w:rsid w:val="009F702C"/>
    <w:rsid w:val="009F7866"/>
    <w:rsid w:val="00A01A06"/>
    <w:rsid w:val="00A12517"/>
    <w:rsid w:val="00A13C13"/>
    <w:rsid w:val="00A15922"/>
    <w:rsid w:val="00A20A4B"/>
    <w:rsid w:val="00A22C56"/>
    <w:rsid w:val="00A26173"/>
    <w:rsid w:val="00A264AE"/>
    <w:rsid w:val="00A30718"/>
    <w:rsid w:val="00A307C1"/>
    <w:rsid w:val="00A37AB4"/>
    <w:rsid w:val="00A407AB"/>
    <w:rsid w:val="00A40BDB"/>
    <w:rsid w:val="00A43904"/>
    <w:rsid w:val="00A46A0B"/>
    <w:rsid w:val="00A47DAC"/>
    <w:rsid w:val="00A51517"/>
    <w:rsid w:val="00A5231B"/>
    <w:rsid w:val="00A52A0C"/>
    <w:rsid w:val="00A53D9A"/>
    <w:rsid w:val="00A5596B"/>
    <w:rsid w:val="00A575F1"/>
    <w:rsid w:val="00A57A7F"/>
    <w:rsid w:val="00A624D4"/>
    <w:rsid w:val="00A63AFA"/>
    <w:rsid w:val="00A657CF"/>
    <w:rsid w:val="00A67577"/>
    <w:rsid w:val="00A67739"/>
    <w:rsid w:val="00A6797A"/>
    <w:rsid w:val="00A7182E"/>
    <w:rsid w:val="00A71995"/>
    <w:rsid w:val="00A71A5E"/>
    <w:rsid w:val="00A72C2A"/>
    <w:rsid w:val="00A7316B"/>
    <w:rsid w:val="00A73F2D"/>
    <w:rsid w:val="00A74658"/>
    <w:rsid w:val="00A74A4B"/>
    <w:rsid w:val="00A801B2"/>
    <w:rsid w:val="00A80FC3"/>
    <w:rsid w:val="00A92596"/>
    <w:rsid w:val="00A93AF6"/>
    <w:rsid w:val="00A93C1C"/>
    <w:rsid w:val="00A94068"/>
    <w:rsid w:val="00A97834"/>
    <w:rsid w:val="00AA06B9"/>
    <w:rsid w:val="00AA0D02"/>
    <w:rsid w:val="00AA0D93"/>
    <w:rsid w:val="00AA14C5"/>
    <w:rsid w:val="00AA202A"/>
    <w:rsid w:val="00AA759C"/>
    <w:rsid w:val="00AB1B47"/>
    <w:rsid w:val="00AB1FA7"/>
    <w:rsid w:val="00AB23A3"/>
    <w:rsid w:val="00AB2D36"/>
    <w:rsid w:val="00AB30C5"/>
    <w:rsid w:val="00AB333F"/>
    <w:rsid w:val="00AB34A1"/>
    <w:rsid w:val="00AB61F2"/>
    <w:rsid w:val="00AB6883"/>
    <w:rsid w:val="00AC2301"/>
    <w:rsid w:val="00AC239E"/>
    <w:rsid w:val="00AC3210"/>
    <w:rsid w:val="00AC3343"/>
    <w:rsid w:val="00AC7015"/>
    <w:rsid w:val="00AC7583"/>
    <w:rsid w:val="00AD1B6D"/>
    <w:rsid w:val="00AD1E6A"/>
    <w:rsid w:val="00AD1EF8"/>
    <w:rsid w:val="00AD4796"/>
    <w:rsid w:val="00AD5EAC"/>
    <w:rsid w:val="00AD7B83"/>
    <w:rsid w:val="00AE364F"/>
    <w:rsid w:val="00AE4D45"/>
    <w:rsid w:val="00AF1B06"/>
    <w:rsid w:val="00AF48E8"/>
    <w:rsid w:val="00AF7384"/>
    <w:rsid w:val="00AF773A"/>
    <w:rsid w:val="00AF7771"/>
    <w:rsid w:val="00B0244E"/>
    <w:rsid w:val="00B04F1B"/>
    <w:rsid w:val="00B0583B"/>
    <w:rsid w:val="00B06445"/>
    <w:rsid w:val="00B0714F"/>
    <w:rsid w:val="00B076C4"/>
    <w:rsid w:val="00B07D17"/>
    <w:rsid w:val="00B14053"/>
    <w:rsid w:val="00B15D72"/>
    <w:rsid w:val="00B1663F"/>
    <w:rsid w:val="00B204C0"/>
    <w:rsid w:val="00B20A7A"/>
    <w:rsid w:val="00B219A0"/>
    <w:rsid w:val="00B21F06"/>
    <w:rsid w:val="00B23826"/>
    <w:rsid w:val="00B2508A"/>
    <w:rsid w:val="00B25574"/>
    <w:rsid w:val="00B259B8"/>
    <w:rsid w:val="00B30377"/>
    <w:rsid w:val="00B32FAD"/>
    <w:rsid w:val="00B33DC8"/>
    <w:rsid w:val="00B35451"/>
    <w:rsid w:val="00B364D1"/>
    <w:rsid w:val="00B3697F"/>
    <w:rsid w:val="00B36AF3"/>
    <w:rsid w:val="00B376AF"/>
    <w:rsid w:val="00B41749"/>
    <w:rsid w:val="00B41DFA"/>
    <w:rsid w:val="00B41FC2"/>
    <w:rsid w:val="00B45A88"/>
    <w:rsid w:val="00B45AB8"/>
    <w:rsid w:val="00B4690F"/>
    <w:rsid w:val="00B46A97"/>
    <w:rsid w:val="00B5022B"/>
    <w:rsid w:val="00B51BA0"/>
    <w:rsid w:val="00B55B7D"/>
    <w:rsid w:val="00B6054C"/>
    <w:rsid w:val="00B609F5"/>
    <w:rsid w:val="00B62CD3"/>
    <w:rsid w:val="00B636D3"/>
    <w:rsid w:val="00B641F9"/>
    <w:rsid w:val="00B64234"/>
    <w:rsid w:val="00B64B72"/>
    <w:rsid w:val="00B6528B"/>
    <w:rsid w:val="00B65AEA"/>
    <w:rsid w:val="00B670C5"/>
    <w:rsid w:val="00B70281"/>
    <w:rsid w:val="00B71163"/>
    <w:rsid w:val="00B716C3"/>
    <w:rsid w:val="00B74603"/>
    <w:rsid w:val="00B76E59"/>
    <w:rsid w:val="00B807EA"/>
    <w:rsid w:val="00B8354B"/>
    <w:rsid w:val="00B8409C"/>
    <w:rsid w:val="00B86990"/>
    <w:rsid w:val="00B94554"/>
    <w:rsid w:val="00B948B9"/>
    <w:rsid w:val="00B95843"/>
    <w:rsid w:val="00B96BBA"/>
    <w:rsid w:val="00BA2EF8"/>
    <w:rsid w:val="00BA6C2B"/>
    <w:rsid w:val="00BA7CDC"/>
    <w:rsid w:val="00BB2FF3"/>
    <w:rsid w:val="00BB4289"/>
    <w:rsid w:val="00BB56F9"/>
    <w:rsid w:val="00BB655D"/>
    <w:rsid w:val="00BC16B8"/>
    <w:rsid w:val="00BC6748"/>
    <w:rsid w:val="00BD3744"/>
    <w:rsid w:val="00BD3FDA"/>
    <w:rsid w:val="00BD5C9A"/>
    <w:rsid w:val="00BE1940"/>
    <w:rsid w:val="00BE3FF9"/>
    <w:rsid w:val="00BE4436"/>
    <w:rsid w:val="00BE4D94"/>
    <w:rsid w:val="00BE5D9B"/>
    <w:rsid w:val="00BE617D"/>
    <w:rsid w:val="00BF043A"/>
    <w:rsid w:val="00BF2519"/>
    <w:rsid w:val="00BF329E"/>
    <w:rsid w:val="00BF40F9"/>
    <w:rsid w:val="00BF611D"/>
    <w:rsid w:val="00BF6BE1"/>
    <w:rsid w:val="00C10C4A"/>
    <w:rsid w:val="00C13078"/>
    <w:rsid w:val="00C1333A"/>
    <w:rsid w:val="00C1386D"/>
    <w:rsid w:val="00C14C27"/>
    <w:rsid w:val="00C16CC8"/>
    <w:rsid w:val="00C22EB1"/>
    <w:rsid w:val="00C22F76"/>
    <w:rsid w:val="00C23559"/>
    <w:rsid w:val="00C25FAD"/>
    <w:rsid w:val="00C25FD5"/>
    <w:rsid w:val="00C30539"/>
    <w:rsid w:val="00C35B9B"/>
    <w:rsid w:val="00C37355"/>
    <w:rsid w:val="00C37506"/>
    <w:rsid w:val="00C430F4"/>
    <w:rsid w:val="00C43507"/>
    <w:rsid w:val="00C4446E"/>
    <w:rsid w:val="00C46060"/>
    <w:rsid w:val="00C52512"/>
    <w:rsid w:val="00C52D4B"/>
    <w:rsid w:val="00C573C4"/>
    <w:rsid w:val="00C65EE5"/>
    <w:rsid w:val="00C66545"/>
    <w:rsid w:val="00C6727D"/>
    <w:rsid w:val="00C704AD"/>
    <w:rsid w:val="00C71220"/>
    <w:rsid w:val="00C71AA9"/>
    <w:rsid w:val="00C75030"/>
    <w:rsid w:val="00C82AA3"/>
    <w:rsid w:val="00C83B3A"/>
    <w:rsid w:val="00C83CB4"/>
    <w:rsid w:val="00C83DE4"/>
    <w:rsid w:val="00C91023"/>
    <w:rsid w:val="00C91FED"/>
    <w:rsid w:val="00C96BAC"/>
    <w:rsid w:val="00C97267"/>
    <w:rsid w:val="00CA2588"/>
    <w:rsid w:val="00CA2B0A"/>
    <w:rsid w:val="00CB2874"/>
    <w:rsid w:val="00CB4A9A"/>
    <w:rsid w:val="00CB528B"/>
    <w:rsid w:val="00CB5471"/>
    <w:rsid w:val="00CB6847"/>
    <w:rsid w:val="00CB6A83"/>
    <w:rsid w:val="00CB70DA"/>
    <w:rsid w:val="00CC0FF8"/>
    <w:rsid w:val="00CC1F6B"/>
    <w:rsid w:val="00CC30F7"/>
    <w:rsid w:val="00CC41EE"/>
    <w:rsid w:val="00CD0C05"/>
    <w:rsid w:val="00CD10DC"/>
    <w:rsid w:val="00CD2C3D"/>
    <w:rsid w:val="00CD3180"/>
    <w:rsid w:val="00CD3746"/>
    <w:rsid w:val="00CD5256"/>
    <w:rsid w:val="00CD61A1"/>
    <w:rsid w:val="00CD7D1D"/>
    <w:rsid w:val="00CE0812"/>
    <w:rsid w:val="00CE457C"/>
    <w:rsid w:val="00CE71C0"/>
    <w:rsid w:val="00CF056E"/>
    <w:rsid w:val="00CF54E7"/>
    <w:rsid w:val="00CF6003"/>
    <w:rsid w:val="00D02D52"/>
    <w:rsid w:val="00D05345"/>
    <w:rsid w:val="00D07CE7"/>
    <w:rsid w:val="00D103E0"/>
    <w:rsid w:val="00D12AC2"/>
    <w:rsid w:val="00D1722C"/>
    <w:rsid w:val="00D17446"/>
    <w:rsid w:val="00D25D96"/>
    <w:rsid w:val="00D262DE"/>
    <w:rsid w:val="00D30594"/>
    <w:rsid w:val="00D30DFA"/>
    <w:rsid w:val="00D36D7F"/>
    <w:rsid w:val="00D413AD"/>
    <w:rsid w:val="00D4238A"/>
    <w:rsid w:val="00D4465E"/>
    <w:rsid w:val="00D505C0"/>
    <w:rsid w:val="00D53B22"/>
    <w:rsid w:val="00D57426"/>
    <w:rsid w:val="00D669E7"/>
    <w:rsid w:val="00D670B1"/>
    <w:rsid w:val="00D67F04"/>
    <w:rsid w:val="00D67F39"/>
    <w:rsid w:val="00D70EE7"/>
    <w:rsid w:val="00D7215B"/>
    <w:rsid w:val="00D731ED"/>
    <w:rsid w:val="00D746E9"/>
    <w:rsid w:val="00D75A58"/>
    <w:rsid w:val="00D771BC"/>
    <w:rsid w:val="00D80B7B"/>
    <w:rsid w:val="00D83D22"/>
    <w:rsid w:val="00D8403B"/>
    <w:rsid w:val="00D872E0"/>
    <w:rsid w:val="00D9040B"/>
    <w:rsid w:val="00D90451"/>
    <w:rsid w:val="00D907AE"/>
    <w:rsid w:val="00D91A9E"/>
    <w:rsid w:val="00D94790"/>
    <w:rsid w:val="00D94B8E"/>
    <w:rsid w:val="00DA3772"/>
    <w:rsid w:val="00DA3A13"/>
    <w:rsid w:val="00DA61EE"/>
    <w:rsid w:val="00DB0E7E"/>
    <w:rsid w:val="00DB1456"/>
    <w:rsid w:val="00DB7263"/>
    <w:rsid w:val="00DB7F21"/>
    <w:rsid w:val="00DC248F"/>
    <w:rsid w:val="00DC4828"/>
    <w:rsid w:val="00DC51B2"/>
    <w:rsid w:val="00DC6BF5"/>
    <w:rsid w:val="00DC710E"/>
    <w:rsid w:val="00DD12C6"/>
    <w:rsid w:val="00DD149B"/>
    <w:rsid w:val="00DD3416"/>
    <w:rsid w:val="00DD5422"/>
    <w:rsid w:val="00DD55B6"/>
    <w:rsid w:val="00DD6520"/>
    <w:rsid w:val="00DD699B"/>
    <w:rsid w:val="00DE2C6C"/>
    <w:rsid w:val="00DE42F6"/>
    <w:rsid w:val="00DE5B38"/>
    <w:rsid w:val="00DE647A"/>
    <w:rsid w:val="00DF0AF8"/>
    <w:rsid w:val="00DF2F50"/>
    <w:rsid w:val="00DF4DF3"/>
    <w:rsid w:val="00E023CA"/>
    <w:rsid w:val="00E035A3"/>
    <w:rsid w:val="00E03817"/>
    <w:rsid w:val="00E03A20"/>
    <w:rsid w:val="00E07F8A"/>
    <w:rsid w:val="00E11E28"/>
    <w:rsid w:val="00E21074"/>
    <w:rsid w:val="00E221CB"/>
    <w:rsid w:val="00E2306C"/>
    <w:rsid w:val="00E2421C"/>
    <w:rsid w:val="00E249A8"/>
    <w:rsid w:val="00E259B3"/>
    <w:rsid w:val="00E270CB"/>
    <w:rsid w:val="00E30C34"/>
    <w:rsid w:val="00E30C5E"/>
    <w:rsid w:val="00E31CA2"/>
    <w:rsid w:val="00E32CCC"/>
    <w:rsid w:val="00E33B00"/>
    <w:rsid w:val="00E42C20"/>
    <w:rsid w:val="00E42F7C"/>
    <w:rsid w:val="00E449B0"/>
    <w:rsid w:val="00E45AFC"/>
    <w:rsid w:val="00E4676B"/>
    <w:rsid w:val="00E47591"/>
    <w:rsid w:val="00E55304"/>
    <w:rsid w:val="00E600DE"/>
    <w:rsid w:val="00E618D9"/>
    <w:rsid w:val="00E61E25"/>
    <w:rsid w:val="00E61EDD"/>
    <w:rsid w:val="00E66265"/>
    <w:rsid w:val="00E66928"/>
    <w:rsid w:val="00E678CC"/>
    <w:rsid w:val="00E70F23"/>
    <w:rsid w:val="00E71340"/>
    <w:rsid w:val="00E73C24"/>
    <w:rsid w:val="00E75323"/>
    <w:rsid w:val="00E756BE"/>
    <w:rsid w:val="00E758F7"/>
    <w:rsid w:val="00E773E4"/>
    <w:rsid w:val="00E80749"/>
    <w:rsid w:val="00E81D41"/>
    <w:rsid w:val="00E8299D"/>
    <w:rsid w:val="00E829B2"/>
    <w:rsid w:val="00E8344E"/>
    <w:rsid w:val="00E86528"/>
    <w:rsid w:val="00E87B57"/>
    <w:rsid w:val="00E95875"/>
    <w:rsid w:val="00E97212"/>
    <w:rsid w:val="00E97BB8"/>
    <w:rsid w:val="00E97ED2"/>
    <w:rsid w:val="00EA237A"/>
    <w:rsid w:val="00EA253A"/>
    <w:rsid w:val="00EA2706"/>
    <w:rsid w:val="00EA2A94"/>
    <w:rsid w:val="00EA580B"/>
    <w:rsid w:val="00EA67D6"/>
    <w:rsid w:val="00EA7038"/>
    <w:rsid w:val="00EB059E"/>
    <w:rsid w:val="00EB26C8"/>
    <w:rsid w:val="00EB30E1"/>
    <w:rsid w:val="00EB3ABD"/>
    <w:rsid w:val="00EB5142"/>
    <w:rsid w:val="00EC05EA"/>
    <w:rsid w:val="00EC0DA5"/>
    <w:rsid w:val="00EC5755"/>
    <w:rsid w:val="00EC593C"/>
    <w:rsid w:val="00EC5B2F"/>
    <w:rsid w:val="00EC6476"/>
    <w:rsid w:val="00EC6C52"/>
    <w:rsid w:val="00ED0DB2"/>
    <w:rsid w:val="00ED3934"/>
    <w:rsid w:val="00ED663F"/>
    <w:rsid w:val="00EE128F"/>
    <w:rsid w:val="00EE1E03"/>
    <w:rsid w:val="00EE2E6D"/>
    <w:rsid w:val="00EF0439"/>
    <w:rsid w:val="00EF5086"/>
    <w:rsid w:val="00EF5310"/>
    <w:rsid w:val="00EF589C"/>
    <w:rsid w:val="00EF6E65"/>
    <w:rsid w:val="00EF780C"/>
    <w:rsid w:val="00F00B5F"/>
    <w:rsid w:val="00F01BC2"/>
    <w:rsid w:val="00F026A9"/>
    <w:rsid w:val="00F057EC"/>
    <w:rsid w:val="00F069CC"/>
    <w:rsid w:val="00F118E5"/>
    <w:rsid w:val="00F12B0F"/>
    <w:rsid w:val="00F12C56"/>
    <w:rsid w:val="00F17D35"/>
    <w:rsid w:val="00F20C61"/>
    <w:rsid w:val="00F21DF1"/>
    <w:rsid w:val="00F2298D"/>
    <w:rsid w:val="00F22D19"/>
    <w:rsid w:val="00F23B22"/>
    <w:rsid w:val="00F2630F"/>
    <w:rsid w:val="00F266E7"/>
    <w:rsid w:val="00F27016"/>
    <w:rsid w:val="00F27AE3"/>
    <w:rsid w:val="00F3035A"/>
    <w:rsid w:val="00F35128"/>
    <w:rsid w:val="00F374E3"/>
    <w:rsid w:val="00F403FC"/>
    <w:rsid w:val="00F407D1"/>
    <w:rsid w:val="00F449E7"/>
    <w:rsid w:val="00F45C1B"/>
    <w:rsid w:val="00F51AF6"/>
    <w:rsid w:val="00F54798"/>
    <w:rsid w:val="00F5688C"/>
    <w:rsid w:val="00F604A4"/>
    <w:rsid w:val="00F6093C"/>
    <w:rsid w:val="00F64FF1"/>
    <w:rsid w:val="00F67CC9"/>
    <w:rsid w:val="00F7022E"/>
    <w:rsid w:val="00F70696"/>
    <w:rsid w:val="00F74558"/>
    <w:rsid w:val="00F750BC"/>
    <w:rsid w:val="00F87CD1"/>
    <w:rsid w:val="00F87F26"/>
    <w:rsid w:val="00F93C24"/>
    <w:rsid w:val="00F94EF3"/>
    <w:rsid w:val="00FA1039"/>
    <w:rsid w:val="00FA2AAF"/>
    <w:rsid w:val="00FA34EF"/>
    <w:rsid w:val="00FA4AA9"/>
    <w:rsid w:val="00FA4D20"/>
    <w:rsid w:val="00FA557B"/>
    <w:rsid w:val="00FA5D8A"/>
    <w:rsid w:val="00FB19E9"/>
    <w:rsid w:val="00FB2FBF"/>
    <w:rsid w:val="00FB5FAE"/>
    <w:rsid w:val="00FB62C8"/>
    <w:rsid w:val="00FB6BB1"/>
    <w:rsid w:val="00FB6D67"/>
    <w:rsid w:val="00FB7E52"/>
    <w:rsid w:val="00FC122F"/>
    <w:rsid w:val="00FD1D50"/>
    <w:rsid w:val="00FD47F2"/>
    <w:rsid w:val="00FD6874"/>
    <w:rsid w:val="00FD779F"/>
    <w:rsid w:val="00FE0A49"/>
    <w:rsid w:val="00FE24F9"/>
    <w:rsid w:val="00FE7200"/>
    <w:rsid w:val="00FE7CCC"/>
    <w:rsid w:val="00FE7D5D"/>
    <w:rsid w:val="00FF052B"/>
    <w:rsid w:val="00FF0E61"/>
    <w:rsid w:val="00FF18AB"/>
    <w:rsid w:val="00FF566E"/>
    <w:rsid w:val="00FF69F1"/>
    <w:rsid w:val="487B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name="toc 1"/>
    <w:lsdException w:unhideWhenUsed="0" w:uiPriority="99" w:name="toc 2"/>
    <w:lsdException w:unhideWhenUsed="0" w:uiPriority="99" w:name="toc 3"/>
    <w:lsdException w:unhideWhenUsed="0" w:uiPriority="99" w:name="toc 4"/>
    <w:lsdException w:qFormat="1" w:unhideWhenUsed="0" w:uiPriority="99" w:name="toc 5"/>
    <w:lsdException w:unhideWhenUsed="0" w:uiPriority="99" w:name="toc 6"/>
    <w:lsdException w:unhideWhenUsed="0" w:uiPriority="99" w:name="toc 7"/>
    <w:lsdException w:unhideWhenUsed="0" w:uiPriority="99" w:name="toc 8"/>
    <w:lsdException w:unhideWhenUsed="0" w:uiPriority="99" w:name="toc 9"/>
    <w:lsdException w:uiPriority="99" w:name="Normal Indent"/>
    <w:lsdException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9"/>
    <w:pPr>
      <w:keepNext/>
      <w:keepLines/>
      <w:widowControl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宋体" w:hAnsi="宋体" w:cs="宋体"/>
      <w:color w:val="000000"/>
      <w:kern w:val="44"/>
      <w:sz w:val="36"/>
      <w:szCs w:val="36"/>
    </w:rPr>
  </w:style>
  <w:style w:type="paragraph" w:styleId="3">
    <w:name w:val="heading 2"/>
    <w:basedOn w:val="1"/>
    <w:next w:val="1"/>
    <w:link w:val="27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2">
    <w:name w:val="Default Paragraph Font"/>
    <w:semiHidden/>
    <w:uiPriority w:val="99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7"/>
    <w:semiHidden/>
    <w:uiPriority w:val="99"/>
    <w:rPr>
      <w:b/>
      <w:bCs/>
    </w:rPr>
  </w:style>
  <w:style w:type="paragraph" w:styleId="6">
    <w:name w:val="annotation text"/>
    <w:basedOn w:val="1"/>
    <w:link w:val="36"/>
    <w:semiHidden/>
    <w:uiPriority w:val="99"/>
    <w:pPr>
      <w:jc w:val="left"/>
    </w:pPr>
  </w:style>
  <w:style w:type="paragraph" w:styleId="7">
    <w:name w:val="toc 7"/>
    <w:basedOn w:val="1"/>
    <w:next w:val="1"/>
    <w:semiHidden/>
    <w:uiPriority w:val="99"/>
    <w:pPr>
      <w:ind w:left="1260"/>
      <w:jc w:val="left"/>
    </w:pPr>
    <w:rPr>
      <w:sz w:val="18"/>
      <w:szCs w:val="18"/>
    </w:rPr>
  </w:style>
  <w:style w:type="paragraph" w:styleId="8">
    <w:name w:val="caption"/>
    <w:basedOn w:val="1"/>
    <w:next w:val="1"/>
    <w:semiHidden/>
    <w:unhideWhenUsed/>
    <w:qFormat/>
    <w:locked/>
    <w:uiPriority w:val="0"/>
    <w:rPr>
      <w:rFonts w:ascii="Arial" w:hAnsi="Arial" w:eastAsia="黑体"/>
      <w:sz w:val="20"/>
    </w:rPr>
  </w:style>
  <w:style w:type="paragraph" w:styleId="9">
    <w:name w:val="Document Map"/>
    <w:basedOn w:val="1"/>
    <w:link w:val="35"/>
    <w:semiHidden/>
    <w:uiPriority w:val="99"/>
    <w:rPr>
      <w:rFonts w:ascii="宋体" w:cs="宋体"/>
      <w:sz w:val="18"/>
      <w:szCs w:val="18"/>
    </w:rPr>
  </w:style>
  <w:style w:type="paragraph" w:styleId="10">
    <w:name w:val="toc 5"/>
    <w:basedOn w:val="1"/>
    <w:next w:val="1"/>
    <w:semiHidden/>
    <w:qFormat/>
    <w:uiPriority w:val="99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semiHidden/>
    <w:uiPriority w:val="99"/>
    <w:pPr>
      <w:ind w:left="420"/>
      <w:jc w:val="left"/>
    </w:pPr>
    <w:rPr>
      <w:i/>
      <w:iCs/>
      <w:sz w:val="20"/>
      <w:szCs w:val="20"/>
    </w:rPr>
  </w:style>
  <w:style w:type="paragraph" w:styleId="12">
    <w:name w:val="toc 8"/>
    <w:basedOn w:val="1"/>
    <w:next w:val="1"/>
    <w:semiHidden/>
    <w:uiPriority w:val="99"/>
    <w:pPr>
      <w:ind w:left="1470"/>
      <w:jc w:val="left"/>
    </w:pPr>
    <w:rPr>
      <w:sz w:val="18"/>
      <w:szCs w:val="18"/>
    </w:rPr>
  </w:style>
  <w:style w:type="paragraph" w:styleId="13">
    <w:name w:val="Date"/>
    <w:basedOn w:val="1"/>
    <w:next w:val="1"/>
    <w:link w:val="33"/>
    <w:semiHidden/>
    <w:uiPriority w:val="99"/>
    <w:pPr>
      <w:ind w:left="100" w:leftChars="2500"/>
    </w:pPr>
  </w:style>
  <w:style w:type="paragraph" w:styleId="14">
    <w:name w:val="Balloon Text"/>
    <w:basedOn w:val="1"/>
    <w:link w:val="32"/>
    <w:semiHidden/>
    <w:qFormat/>
    <w:uiPriority w:val="99"/>
    <w:rPr>
      <w:sz w:val="18"/>
      <w:szCs w:val="18"/>
    </w:rPr>
  </w:style>
  <w:style w:type="paragraph" w:styleId="15">
    <w:name w:val="footer"/>
    <w:basedOn w:val="1"/>
    <w:link w:val="3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semiHidden/>
    <w:uiPriority w:val="99"/>
    <w:pPr>
      <w:tabs>
        <w:tab w:val="right" w:leader="dot" w:pos="829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18">
    <w:name w:val="toc 4"/>
    <w:basedOn w:val="1"/>
    <w:next w:val="1"/>
    <w:semiHidden/>
    <w:uiPriority w:val="99"/>
    <w:pPr>
      <w:ind w:left="630"/>
      <w:jc w:val="left"/>
    </w:pPr>
    <w:rPr>
      <w:sz w:val="18"/>
      <w:szCs w:val="18"/>
    </w:rPr>
  </w:style>
  <w:style w:type="paragraph" w:styleId="19">
    <w:name w:val="toc 6"/>
    <w:basedOn w:val="1"/>
    <w:next w:val="1"/>
    <w:semiHidden/>
    <w:uiPriority w:val="99"/>
    <w:pPr>
      <w:ind w:left="1050"/>
      <w:jc w:val="left"/>
    </w:pPr>
    <w:rPr>
      <w:sz w:val="18"/>
      <w:szCs w:val="18"/>
    </w:rPr>
  </w:style>
  <w:style w:type="paragraph" w:styleId="20">
    <w:name w:val="toc 2"/>
    <w:basedOn w:val="1"/>
    <w:next w:val="1"/>
    <w:semiHidden/>
    <w:uiPriority w:val="99"/>
    <w:pPr>
      <w:ind w:left="210"/>
      <w:jc w:val="left"/>
    </w:pPr>
    <w:rPr>
      <w:smallCaps/>
      <w:sz w:val="20"/>
      <w:szCs w:val="20"/>
    </w:rPr>
  </w:style>
  <w:style w:type="paragraph" w:styleId="21">
    <w:name w:val="toc 9"/>
    <w:basedOn w:val="1"/>
    <w:next w:val="1"/>
    <w:semiHidden/>
    <w:uiPriority w:val="99"/>
    <w:pPr>
      <w:ind w:left="1680"/>
      <w:jc w:val="left"/>
    </w:pPr>
    <w:rPr>
      <w:sz w:val="18"/>
      <w:szCs w:val="18"/>
    </w:rPr>
  </w:style>
  <w:style w:type="character" w:styleId="23">
    <w:name w:val="Hyperlink"/>
    <w:basedOn w:val="22"/>
    <w:uiPriority w:val="99"/>
    <w:rPr>
      <w:color w:val="0000FF"/>
      <w:u w:val="single"/>
    </w:rPr>
  </w:style>
  <w:style w:type="character" w:styleId="24">
    <w:name w:val="annotation reference"/>
    <w:basedOn w:val="22"/>
    <w:semiHidden/>
    <w:uiPriority w:val="99"/>
    <w:rPr>
      <w:sz w:val="21"/>
      <w:szCs w:val="21"/>
    </w:rPr>
  </w:style>
  <w:style w:type="character" w:customStyle="1" w:styleId="26">
    <w:name w:val="Heading 1 Char"/>
    <w:basedOn w:val="22"/>
    <w:link w:val="2"/>
    <w:locked/>
    <w:uiPriority w:val="99"/>
    <w:rPr>
      <w:rFonts w:ascii="宋体" w:hAnsi="宋体" w:eastAsia="宋体" w:cs="宋体"/>
      <w:color w:val="000000"/>
      <w:kern w:val="44"/>
      <w:sz w:val="44"/>
      <w:szCs w:val="44"/>
      <w:lang w:val="en-US" w:eastAsia="zh-CN"/>
    </w:rPr>
  </w:style>
  <w:style w:type="character" w:customStyle="1" w:styleId="27">
    <w:name w:val="Heading 2 Char"/>
    <w:basedOn w:val="22"/>
    <w:link w:val="3"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28">
    <w:name w:val="Heading 3 Char"/>
    <w:basedOn w:val="22"/>
    <w:link w:val="4"/>
    <w:semiHidden/>
    <w:locked/>
    <w:uiPriority w:val="99"/>
    <w:rPr>
      <w:b/>
      <w:bCs/>
      <w:sz w:val="32"/>
      <w:szCs w:val="32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Header Char"/>
    <w:basedOn w:val="22"/>
    <w:link w:val="16"/>
    <w:locked/>
    <w:uiPriority w:val="99"/>
    <w:rPr>
      <w:sz w:val="18"/>
      <w:szCs w:val="18"/>
    </w:rPr>
  </w:style>
  <w:style w:type="character" w:customStyle="1" w:styleId="31">
    <w:name w:val="Footer Char"/>
    <w:basedOn w:val="22"/>
    <w:link w:val="15"/>
    <w:locked/>
    <w:uiPriority w:val="99"/>
    <w:rPr>
      <w:sz w:val="18"/>
      <w:szCs w:val="18"/>
    </w:rPr>
  </w:style>
  <w:style w:type="character" w:customStyle="1" w:styleId="32">
    <w:name w:val="Balloon Text Char"/>
    <w:basedOn w:val="22"/>
    <w:link w:val="14"/>
    <w:semiHidden/>
    <w:locked/>
    <w:uiPriority w:val="99"/>
    <w:rPr>
      <w:sz w:val="18"/>
      <w:szCs w:val="18"/>
    </w:rPr>
  </w:style>
  <w:style w:type="character" w:customStyle="1" w:styleId="33">
    <w:name w:val="Date Char"/>
    <w:basedOn w:val="22"/>
    <w:link w:val="13"/>
    <w:semiHidden/>
    <w:qFormat/>
    <w:locked/>
    <w:uiPriority w:val="99"/>
  </w:style>
  <w:style w:type="paragraph" w:customStyle="1" w:styleId="34">
    <w:name w:val="TOC Heading"/>
    <w:basedOn w:val="2"/>
    <w:next w:val="1"/>
    <w:qFormat/>
    <w:uiPriority w:val="99"/>
    <w:p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customStyle="1" w:styleId="35">
    <w:name w:val="Document Map Char"/>
    <w:basedOn w:val="22"/>
    <w:link w:val="9"/>
    <w:semiHidden/>
    <w:locked/>
    <w:uiPriority w:val="99"/>
    <w:rPr>
      <w:rFonts w:ascii="宋体" w:eastAsia="宋体" w:cs="宋体"/>
      <w:sz w:val="18"/>
      <w:szCs w:val="18"/>
    </w:rPr>
  </w:style>
  <w:style w:type="character" w:customStyle="1" w:styleId="36">
    <w:name w:val="Comment Text Char"/>
    <w:basedOn w:val="22"/>
    <w:link w:val="6"/>
    <w:semiHidden/>
    <w:locked/>
    <w:uiPriority w:val="99"/>
    <w:rPr>
      <w:sz w:val="21"/>
      <w:szCs w:val="21"/>
    </w:rPr>
  </w:style>
  <w:style w:type="character" w:customStyle="1" w:styleId="37">
    <w:name w:val="Comment Subject Char"/>
    <w:basedOn w:val="36"/>
    <w:link w:val="5"/>
    <w:semiHidden/>
    <w:locked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微软中国</Company>
  <Pages>10</Pages>
  <Words>985</Words>
  <Characters>5620</Characters>
  <Lines>0</Lines>
  <Paragraphs>0</Paragraphs>
  <TotalTime>45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2012-05-28T01:56:00Z</dcterms:created>
  <dc:creator>yanjun.deng</dc:creator>
  <cp:lastModifiedBy>fengping.ma</cp:lastModifiedBy>
  <dcterms:modified xsi:type="dcterms:W3CDTF">2018-07-07T06:38:56Z</dcterms:modified>
  <cp:revision>584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