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05" w:rsidRPr="007428A1" w:rsidRDefault="00585605" w:rsidP="007428A1">
      <w:pPr>
        <w:spacing w:line="280" w:lineRule="exact"/>
      </w:pPr>
      <w:r w:rsidRPr="007428A1">
        <w:t>#include &lt;stdio.h&gt;</w:t>
      </w:r>
    </w:p>
    <w:p w:rsidR="00585605" w:rsidRPr="007428A1" w:rsidRDefault="00585605" w:rsidP="007428A1">
      <w:pPr>
        <w:spacing w:line="280" w:lineRule="exact"/>
      </w:pPr>
      <w:r w:rsidRPr="007428A1">
        <w:t>#include &lt;unistd.h&gt;</w:t>
      </w:r>
    </w:p>
    <w:p w:rsidR="00585605" w:rsidRPr="007428A1" w:rsidRDefault="00585605" w:rsidP="007428A1">
      <w:pPr>
        <w:spacing w:line="280" w:lineRule="exact"/>
      </w:pPr>
      <w:r w:rsidRPr="007428A1">
        <w:t>#include &lt;semaphore.h&gt;</w:t>
      </w:r>
    </w:p>
    <w:p w:rsidR="00585605" w:rsidRPr="007428A1" w:rsidRDefault="00585605" w:rsidP="007428A1">
      <w:pPr>
        <w:spacing w:line="280" w:lineRule="exact"/>
      </w:pPr>
      <w:r w:rsidRPr="007428A1">
        <w:t>#include &lt;fcntl.h&gt;</w:t>
      </w:r>
    </w:p>
    <w:p w:rsidR="00585605" w:rsidRPr="007428A1" w:rsidRDefault="00585605" w:rsidP="007428A1">
      <w:pPr>
        <w:spacing w:line="280" w:lineRule="exact"/>
      </w:pPr>
      <w:r w:rsidRPr="007428A1">
        <w:t>#include &lt;sys/types.h&gt;</w:t>
      </w:r>
    </w:p>
    <w:p w:rsidR="00585605" w:rsidRPr="007428A1" w:rsidRDefault="00585605" w:rsidP="007428A1">
      <w:pPr>
        <w:spacing w:line="280" w:lineRule="exact"/>
      </w:pPr>
      <w:r w:rsidRPr="007428A1">
        <w:t>#include &lt;sys/stat.h&gt;</w:t>
      </w:r>
    </w:p>
    <w:p w:rsidR="00585605" w:rsidRPr="007428A1" w:rsidRDefault="00585605" w:rsidP="007428A1">
      <w:pPr>
        <w:spacing w:line="280" w:lineRule="exact"/>
      </w:pPr>
      <w:r w:rsidRPr="007428A1">
        <w:t>#include &lt;mmi_window.h&gt;</w:t>
      </w:r>
    </w:p>
    <w:p w:rsidR="00585605" w:rsidRPr="007428A1" w:rsidRDefault="00585605" w:rsidP="007428A1">
      <w:pPr>
        <w:spacing w:line="280" w:lineRule="exact"/>
      </w:pPr>
      <w:r w:rsidRPr="007428A1">
        <w:t>#include &lt;mmi_module_manage.h&gt;</w:t>
      </w:r>
    </w:p>
    <w:p w:rsidR="00585605" w:rsidRPr="007428A1" w:rsidRDefault="00585605" w:rsidP="007428A1">
      <w:pPr>
        <w:spacing w:line="280" w:lineRule="exact"/>
      </w:pPr>
      <w:r w:rsidRPr="007428A1">
        <w:t>#include "mmi_utils.h"</w:t>
      </w:r>
    </w:p>
    <w:p w:rsidR="00585605" w:rsidRPr="007428A1" w:rsidRDefault="00585605" w:rsidP="007428A1">
      <w:pPr>
        <w:spacing w:line="280" w:lineRule="exact"/>
      </w:pPr>
      <w:r w:rsidRPr="007428A1">
        <w:t>#include "mmi_config.h"</w:t>
      </w:r>
    </w:p>
    <w:p w:rsidR="00585605" w:rsidRPr="007428A1" w:rsidRDefault="00585605" w:rsidP="007428A1">
      <w:pPr>
        <w:spacing w:line="280" w:lineRule="exact"/>
      </w:pPr>
      <w:r w:rsidRPr="007428A1">
        <w:t>#include &lt;hash_map&gt;</w:t>
      </w:r>
    </w:p>
    <w:p w:rsidR="00585605" w:rsidRPr="007428A1" w:rsidRDefault="00585605" w:rsidP="007428A1">
      <w:pPr>
        <w:spacing w:line="280" w:lineRule="exact"/>
      </w:pPr>
      <w:r w:rsidRPr="007428A1">
        <w:t>#include &lt;pthread.h&gt;</w:t>
      </w:r>
    </w:p>
    <w:p w:rsidR="00585605" w:rsidRPr="007428A1" w:rsidRDefault="00585605" w:rsidP="007428A1">
      <w:pPr>
        <w:spacing w:line="280" w:lineRule="exact"/>
      </w:pPr>
      <w:r w:rsidRPr="007428A1">
        <w:t>#include &lt;errno.h&gt;</w:t>
      </w:r>
    </w:p>
    <w:p w:rsidR="00585605" w:rsidRPr="007428A1" w:rsidRDefault="00585605" w:rsidP="007428A1">
      <w:pPr>
        <w:spacing w:line="280" w:lineRule="exact"/>
      </w:pPr>
      <w:r w:rsidRPr="007428A1">
        <w:t>#include &lt;sys/wait.h&gt;</w:t>
      </w:r>
    </w:p>
    <w:p w:rsidR="00585605" w:rsidRPr="007428A1" w:rsidRDefault="00585605" w:rsidP="007428A1">
      <w:pPr>
        <w:spacing w:line="280" w:lineRule="exact"/>
      </w:pPr>
      <w:r w:rsidRPr="007428A1">
        <w:t>#include &lt;hardware/hardware.h&gt;</w:t>
      </w:r>
    </w:p>
    <w:p w:rsidR="00585605" w:rsidRPr="007428A1" w:rsidRDefault="00585605" w:rsidP="007428A1">
      <w:pPr>
        <w:spacing w:line="280" w:lineRule="exact"/>
      </w:pPr>
      <w:r w:rsidRPr="007428A1">
        <w:t>#include &lt;hardware/bluetooth.h&gt;</w:t>
      </w:r>
    </w:p>
    <w:p w:rsidR="00585605" w:rsidRPr="007428A1" w:rsidRDefault="00585605" w:rsidP="007428A1">
      <w:pPr>
        <w:spacing w:line="280" w:lineRule="exact"/>
      </w:pPr>
      <w:r w:rsidRPr="007428A1">
        <w:t>#include &lt;private/android_filesystem_config.h&gt;</w:t>
      </w:r>
    </w:p>
    <w:p w:rsidR="00585605" w:rsidRPr="007428A1" w:rsidRDefault="00585605" w:rsidP="007428A1">
      <w:pPr>
        <w:spacing w:line="280" w:lineRule="exact"/>
      </w:pPr>
      <w:r w:rsidRPr="007428A1">
        <w:t>#include &lt;sys/prctl.h&gt;</w:t>
      </w:r>
    </w:p>
    <w:p w:rsidR="00585605" w:rsidRPr="007428A1" w:rsidRDefault="00585605" w:rsidP="007428A1">
      <w:pPr>
        <w:spacing w:line="280" w:lineRule="exact"/>
      </w:pPr>
      <w:r w:rsidRPr="007428A1">
        <w:t>#include &lt;sys/capability.h&gt;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hash_map &lt; string, string &gt; paras;</w:t>
      </w:r>
    </w:p>
    <w:p w:rsidR="00585605" w:rsidRPr="007428A1" w:rsidRDefault="00585605" w:rsidP="007428A1">
      <w:pPr>
        <w:spacing w:line="280" w:lineRule="exact"/>
      </w:pPr>
      <w:r w:rsidRPr="007428A1">
        <w:t>static mmi_module *g_module;</w:t>
      </w:r>
    </w:p>
    <w:p w:rsidR="00585605" w:rsidRPr="007428A1" w:rsidRDefault="00585605" w:rsidP="007428A1">
      <w:pPr>
        <w:spacing w:line="280" w:lineRule="exact"/>
      </w:pPr>
      <w:r w:rsidRPr="007428A1">
        <w:t>static int g_retval;</w:t>
      </w:r>
    </w:p>
    <w:p w:rsidR="00585605" w:rsidRPr="007428A1" w:rsidRDefault="00585605" w:rsidP="007428A1">
      <w:pPr>
        <w:spacing w:line="280" w:lineRule="exact"/>
      </w:pPr>
      <w:r w:rsidRPr="007428A1">
        <w:t>sem_t g_sem;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#define TINNO_MODE</w:t>
      </w:r>
    </w:p>
    <w:p w:rsidR="00585605" w:rsidRPr="007428A1" w:rsidRDefault="00585605" w:rsidP="007428A1">
      <w:pPr>
        <w:spacing w:line="280" w:lineRule="exact"/>
      </w:pPr>
      <w:r w:rsidRPr="007428A1">
        <w:t>static struct input_params input;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pthread_t processThreadPid;</w:t>
      </w:r>
    </w:p>
    <w:p w:rsidR="00585605" w:rsidRPr="007428A1" w:rsidRDefault="00585605" w:rsidP="007428A1">
      <w:pPr>
        <w:spacing w:line="280" w:lineRule="exact"/>
      </w:pPr>
      <w:r w:rsidRPr="007428A1">
        <w:t>static class mmi_text *text_waiting;</w:t>
      </w:r>
    </w:p>
    <w:p w:rsidR="00585605" w:rsidRPr="007428A1" w:rsidRDefault="00585605" w:rsidP="007428A1">
      <w:pPr>
        <w:spacing w:line="280" w:lineRule="exact"/>
      </w:pPr>
      <w:r w:rsidRPr="007428A1">
        <w:t>int module_main(mmi_module * mod);</w:t>
      </w:r>
    </w:p>
    <w:p w:rsidR="00585605" w:rsidRPr="007428A1" w:rsidRDefault="00585605" w:rsidP="007428A1">
      <w:pPr>
        <w:spacing w:line="280" w:lineRule="exact"/>
      </w:pPr>
      <w:r w:rsidRPr="007428A1">
        <w:t>void pass(void *);</w:t>
      </w:r>
    </w:p>
    <w:p w:rsidR="00585605" w:rsidRPr="007428A1" w:rsidRDefault="00585605" w:rsidP="007428A1">
      <w:pPr>
        <w:spacing w:line="280" w:lineRule="exact"/>
      </w:pPr>
      <w:r w:rsidRPr="007428A1">
        <w:t>void fail(void *);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extern "C" void __attribute__ ((constructor)) register_module(void);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register_module(void)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 = mmi_module::register_module(LOG_TAG, module_main);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signalHandler(int signal)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pthread_exit(NULL);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#define BT_CONFIG_OLD  "/data/misc/bluedroid/bt_config.old"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>#define BT_CONFIG_NEW  "/data/misc/bluedroid/bt_config.xml"</w:t>
      </w:r>
    </w:p>
    <w:p w:rsidR="00585605" w:rsidRPr="007428A1" w:rsidRDefault="00585605" w:rsidP="007428A1">
      <w:pPr>
        <w:spacing w:line="280" w:lineRule="exact"/>
      </w:pPr>
      <w:r w:rsidRPr="007428A1">
        <w:t>mmi_text *text[11];</w:t>
      </w:r>
    </w:p>
    <w:p w:rsidR="00585605" w:rsidRPr="007428A1" w:rsidRDefault="00585605" w:rsidP="007428A1">
      <w:pPr>
        <w:spacing w:line="280" w:lineRule="exact"/>
      </w:pPr>
      <w:r w:rsidRPr="007428A1">
        <w:t>static bool exit_thd = false;</w:t>
      </w:r>
    </w:p>
    <w:p w:rsidR="00585605" w:rsidRPr="007428A1" w:rsidRDefault="00585605" w:rsidP="007428A1">
      <w:pPr>
        <w:spacing w:line="280" w:lineRule="exact"/>
      </w:pPr>
      <w:r w:rsidRPr="007428A1">
        <w:t>static bool bt_init_over = false;</w:t>
      </w:r>
    </w:p>
    <w:p w:rsidR="00585605" w:rsidRPr="007428A1" w:rsidRDefault="00585605" w:rsidP="007428A1">
      <w:pPr>
        <w:spacing w:line="280" w:lineRule="exact"/>
      </w:pPr>
      <w:r w:rsidRPr="007428A1">
        <w:t>int bt_init_complete = -1;</w:t>
      </w:r>
    </w:p>
    <w:p w:rsidR="00585605" w:rsidRPr="007428A1" w:rsidRDefault="00585605" w:rsidP="007428A1">
      <w:pPr>
        <w:spacing w:line="280" w:lineRule="exact"/>
      </w:pPr>
      <w:r w:rsidRPr="007428A1">
        <w:t>static int bt_enabled=0;</w:t>
      </w:r>
    </w:p>
    <w:p w:rsidR="00585605" w:rsidRPr="007428A1" w:rsidRDefault="00585605" w:rsidP="007428A1">
      <w:pPr>
        <w:spacing w:line="280" w:lineRule="exact"/>
      </w:pPr>
      <w:r w:rsidRPr="007428A1">
        <w:t>static pthread_t btThread;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#define CASE_RETURN_STR(const) case const: return #const;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bt_status_t status;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gid_t groups[] = { AID_NET_BT, AID_INET, AID_NET_BT_ADMIN,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                  AID_SYSTEM, AID_MISC, AID_SDCARD_RW,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          AID_NET_ADMIN, AID_VPN};</w:t>
      </w:r>
    </w:p>
    <w:p w:rsidR="00585605" w:rsidRPr="007428A1" w:rsidRDefault="00585605" w:rsidP="007428A1">
      <w:pPr>
        <w:spacing w:line="280" w:lineRule="exact"/>
      </w:pPr>
      <w:r w:rsidRPr="007428A1">
        <w:t>/* Main API */</w:t>
      </w:r>
    </w:p>
    <w:p w:rsidR="00585605" w:rsidRPr="007428A1" w:rsidRDefault="00585605" w:rsidP="007428A1">
      <w:pPr>
        <w:spacing w:line="280" w:lineRule="exact"/>
      </w:pPr>
      <w:r w:rsidRPr="007428A1">
        <w:t>static bluetooth_device_t* bt_device;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const bt_interface_t* sBtInterface = NULL;</w:t>
      </w:r>
    </w:p>
    <w:p w:rsidR="00585605" w:rsidRPr="007428A1" w:rsidRDefault="00585605" w:rsidP="007428A1">
      <w:pPr>
        <w:spacing w:line="280" w:lineRule="exact"/>
      </w:pPr>
      <w:r w:rsidRPr="007428A1">
        <w:t>bool discovery_state=false;</w:t>
      </w:r>
    </w:p>
    <w:p w:rsidR="00585605" w:rsidRPr="007428A1" w:rsidRDefault="00585605" w:rsidP="007428A1">
      <w:pPr>
        <w:spacing w:line="280" w:lineRule="exact"/>
      </w:pPr>
      <w:r w:rsidRPr="007428A1">
        <w:t>bool Scanning_state=false;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typedef struct _BT_Info{</w:t>
      </w:r>
    </w:p>
    <w:p w:rsidR="00585605" w:rsidRPr="007428A1" w:rsidRDefault="00585605" w:rsidP="007428A1">
      <w:pPr>
        <w:spacing w:line="280" w:lineRule="exact"/>
      </w:pPr>
      <w:r w:rsidRPr="007428A1">
        <w:t xml:space="preserve">  struct _BT_Info *pNext;</w:t>
      </w:r>
    </w:p>
    <w:p w:rsidR="00585605" w:rsidRPr="007428A1" w:rsidRDefault="00585605" w:rsidP="007428A1">
      <w:pPr>
        <w:spacing w:line="280" w:lineRule="exact"/>
      </w:pPr>
      <w:r w:rsidRPr="007428A1">
        <w:t xml:space="preserve">  uint8_t bd_addr[6];</w:t>
      </w:r>
    </w:p>
    <w:p w:rsidR="00585605" w:rsidRPr="007428A1" w:rsidRDefault="00585605" w:rsidP="007428A1">
      <w:pPr>
        <w:spacing w:line="280" w:lineRule="exact"/>
      </w:pPr>
      <w:r w:rsidRPr="007428A1">
        <w:t xml:space="preserve">  unsigned char psr;</w:t>
      </w:r>
    </w:p>
    <w:p w:rsidR="00585605" w:rsidRPr="007428A1" w:rsidRDefault="00585605" w:rsidP="007428A1">
      <w:pPr>
        <w:spacing w:line="280" w:lineRule="exact"/>
      </w:pPr>
      <w:r w:rsidRPr="007428A1">
        <w:t xml:space="preserve">  unsigned char cod[3];</w:t>
      </w:r>
    </w:p>
    <w:p w:rsidR="00585605" w:rsidRPr="007428A1" w:rsidRDefault="00585605" w:rsidP="007428A1">
      <w:pPr>
        <w:spacing w:line="280" w:lineRule="exact"/>
      </w:pPr>
      <w:r w:rsidRPr="007428A1">
        <w:t xml:space="preserve">  unsigned char clkoffset[2];</w:t>
      </w:r>
    </w:p>
    <w:p w:rsidR="00585605" w:rsidRPr="007428A1" w:rsidRDefault="00585605" w:rsidP="007428A1">
      <w:pPr>
        <w:spacing w:line="280" w:lineRule="exact"/>
      </w:pPr>
      <w:r w:rsidRPr="007428A1">
        <w:t xml:space="preserve">  int32_t   rssi;</w:t>
      </w:r>
    </w:p>
    <w:p w:rsidR="00585605" w:rsidRPr="007428A1" w:rsidRDefault="00585605" w:rsidP="007428A1">
      <w:pPr>
        <w:spacing w:line="280" w:lineRule="exact"/>
      </w:pPr>
      <w:r w:rsidRPr="007428A1">
        <w:t xml:space="preserve">  char bd_name[248];</w:t>
      </w:r>
    </w:p>
    <w:p w:rsidR="00585605" w:rsidRPr="007428A1" w:rsidRDefault="00585605" w:rsidP="007428A1">
      <w:pPr>
        <w:spacing w:line="280" w:lineRule="exact"/>
      </w:pPr>
      <w:r w:rsidRPr="007428A1">
        <w:t>} BT_Info;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BT_Info     *g_pBtListHear = NULL;</w:t>
      </w:r>
    </w:p>
    <w:p w:rsidR="00585605" w:rsidRPr="007428A1" w:rsidRDefault="00585605" w:rsidP="007428A1">
      <w:pPr>
        <w:spacing w:line="280" w:lineRule="exact"/>
      </w:pPr>
      <w:r w:rsidRPr="007428A1">
        <w:t>BT_Info *pTmpBtInfo = NULL,*mTmpBtInfoForList = NULL;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const char* dump_bt_status(bt_status_t status)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switch(status)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{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CASE_RETURN_STR(BT_STATUS_SUCCESS)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CASE_RETURN_STR(BT_STATUS_FAIL)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CASE_RETURN_STR(BT_STATUS_NOT_READY)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CASE_RETURN_STR(BT_STATUS_NOMEM)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CASE_RETURN_STR(BT_STATUS_BUSY)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CASE_RETURN_STR(BT_STATUS_UNSUPPORTED)</w:t>
      </w:r>
    </w:p>
    <w:p w:rsidR="00585605" w:rsidRPr="007428A1" w:rsidRDefault="00585605" w:rsidP="007428A1">
      <w:pPr>
        <w:spacing w:line="280" w:lineRule="exact"/>
        <w:rPr>
          <w:rFonts w:cs="Times New Roman"/>
        </w:rPr>
      </w:pPr>
    </w:p>
    <w:p w:rsidR="00585605" w:rsidRPr="007428A1" w:rsidRDefault="00585605" w:rsidP="007428A1">
      <w:pPr>
        <w:spacing w:line="280" w:lineRule="exact"/>
      </w:pPr>
      <w:r w:rsidRPr="007428A1">
        <w:t xml:space="preserve">        default: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return "unknown status code";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void bt_cleanup(void)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sBtInterface-&gt;cleanup();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int HAL_load(void)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err = 0;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  <w:rPr>
          <w:lang w:val="fr-FR"/>
        </w:rPr>
      </w:pPr>
      <w:r w:rsidRPr="007428A1">
        <w:t xml:space="preserve">    </w:t>
      </w:r>
      <w:r w:rsidRPr="007428A1">
        <w:rPr>
          <w:lang w:val="fr-FR"/>
        </w:rPr>
        <w:t>hw_module_t* module;</w:t>
      </w:r>
    </w:p>
    <w:p w:rsidR="00585605" w:rsidRPr="007428A1" w:rsidRDefault="00585605" w:rsidP="007428A1">
      <w:pPr>
        <w:spacing w:line="280" w:lineRule="exact"/>
        <w:rPr>
          <w:lang w:val="fr-FR"/>
        </w:rPr>
      </w:pPr>
      <w:r w:rsidRPr="007428A1">
        <w:rPr>
          <w:lang w:val="fr-FR"/>
        </w:rPr>
        <w:t xml:space="preserve">    hw_device_t* device;</w:t>
      </w:r>
    </w:p>
    <w:p w:rsidR="00585605" w:rsidRPr="007428A1" w:rsidRDefault="00585605" w:rsidP="007428A1">
      <w:pPr>
        <w:spacing w:line="280" w:lineRule="exact"/>
        <w:rPr>
          <w:lang w:val="fr-FR"/>
        </w:rPr>
      </w:pPr>
    </w:p>
    <w:p w:rsidR="00585605" w:rsidRPr="007428A1" w:rsidRDefault="00585605" w:rsidP="007428A1">
      <w:pPr>
        <w:spacing w:line="280" w:lineRule="exact"/>
      </w:pPr>
      <w:r w:rsidRPr="007428A1">
        <w:rPr>
          <w:lang w:val="fr-FR"/>
        </w:rPr>
        <w:t xml:space="preserve">    </w:t>
      </w:r>
      <w:r w:rsidRPr="007428A1">
        <w:t>err = hw_get_module(BT_HARDWARE_MODULE_ID, (hw_module_t const**)&amp;module);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 (err == 0)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err = module-&gt;methods-&gt;open(module, BT_HARDWARE_MODULE_ID, &amp;device);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if (err == 0)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bt_device = (bluetooth_device_t *)device;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sBtInterface = bt_device-&gt;get_bluetooth_interface();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return err;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int HAL_unload(void)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err = 0;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ALOGE("Unloading HAL lib");</w:t>
      </w:r>
    </w:p>
    <w:p w:rsidR="00585605" w:rsidRPr="007428A1" w:rsidRDefault="00585605" w:rsidP="007428A1">
      <w:pPr>
        <w:spacing w:line="280" w:lineRule="exact"/>
        <w:rPr>
          <w:rFonts w:cs="Times New Roman"/>
        </w:rPr>
      </w:pPr>
    </w:p>
    <w:p w:rsidR="00585605" w:rsidRPr="007428A1" w:rsidRDefault="00585605" w:rsidP="007428A1">
      <w:pPr>
        <w:spacing w:line="280" w:lineRule="exact"/>
      </w:pPr>
      <w:r w:rsidRPr="007428A1">
        <w:t xml:space="preserve">    sBtInterface = NULL;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ALOGE("HAL library unloaded (%s)", strerror(err));</w:t>
      </w:r>
    </w:p>
    <w:p w:rsidR="00585605" w:rsidRPr="007428A1" w:rsidRDefault="00585605" w:rsidP="007428A1">
      <w:pPr>
        <w:spacing w:line="280" w:lineRule="exact"/>
        <w:rPr>
          <w:rFonts w:cs="Times New Roman"/>
        </w:rPr>
      </w:pPr>
    </w:p>
    <w:p w:rsidR="00585605" w:rsidRPr="007428A1" w:rsidRDefault="00585605" w:rsidP="007428A1">
      <w:pPr>
        <w:spacing w:line="280" w:lineRule="exact"/>
      </w:pPr>
      <w:r w:rsidRPr="007428A1">
        <w:t xml:space="preserve">    return err;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check_return_status(bt_status_t status)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 (status != BT_STATUS_SUCCESS)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ALOGE("HAL REQUEST FAILED status : %d (%s)", status, dump_bt_status(status));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else</w:t>
      </w:r>
    </w:p>
    <w:p w:rsidR="00585605" w:rsidRPr="007428A1" w:rsidRDefault="00585605" w:rsidP="007428A1">
      <w:pPr>
        <w:spacing w:line="280" w:lineRule="exact"/>
      </w:pPr>
      <w:r w:rsidRPr="007428A1">
        <w:t xml:space="preserve">    {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ALOGE("HAL REQUEST SUCCESS");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void adapter_state_changed(bt_state_t state)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ALOGE("ADAPTER STATE UPDATED : %s", (state == BT_STATE_OFF)?"OFF":"ON");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 (state == BT_STATE_ON)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bt_enabled = 1;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} else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bt_enabled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void devices_found_callback(int num_properties, bt_property_t *properties){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 i = 0;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pTmpBtInfo = (BT_Info *)malloc(sizeof(BT_Info));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memset(pTmpBtInfo, 0x0, sizeof(BT_Info));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for(i = 0; i &lt; num_properties; i++){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if (properties[i].type == BT_PROPERTY_BDADDR){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   memcpy(pTmpBtInfo-&gt;bd_addr, (char *)properties[i].val, properties[i].len);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if(properties[i].type == BT_PROPERTY_BDNAME){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   strcpy(pTmpBtInfo-&gt;bd_name,(char *)properties[i].val);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if(properties[i].type == BT_PROPERTY_REMOTE_RSSI){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memcpy(&amp;pTmpBtInfo-&gt;rssi,(int32_t *)properties[i].val,properties[i].len);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}</w:t>
      </w:r>
    </w:p>
    <w:p w:rsidR="00585605" w:rsidRPr="007428A1" w:rsidRDefault="00585605" w:rsidP="007428A1">
      <w:pPr>
        <w:spacing w:line="280" w:lineRule="exact"/>
      </w:pPr>
      <w:r w:rsidRPr="007428A1">
        <w:tab/>
        <w:t>/* insert into list */</w:t>
      </w:r>
    </w:p>
    <w:p w:rsidR="00585605" w:rsidRPr="007428A1" w:rsidRDefault="00585605" w:rsidP="007428A1">
      <w:pPr>
        <w:spacing w:line="280" w:lineRule="exact"/>
      </w:pPr>
      <w:r w:rsidRPr="007428A1">
        <w:tab/>
        <w:t>if(g_pBtListHear == NULL)</w:t>
      </w:r>
    </w:p>
    <w:p w:rsidR="00585605" w:rsidRPr="007428A1" w:rsidRDefault="00585605" w:rsidP="007428A1">
      <w:pPr>
        <w:spacing w:line="280" w:lineRule="exact"/>
      </w:pPr>
      <w:r w:rsidRPr="007428A1">
        <w:tab/>
        <w:t>{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g_pBtListHear = pTmpBtInfo;</w:t>
      </w:r>
    </w:p>
    <w:p w:rsidR="00585605" w:rsidRPr="007428A1" w:rsidRDefault="00585605" w:rsidP="007428A1">
      <w:pPr>
        <w:spacing w:line="280" w:lineRule="exact"/>
      </w:pPr>
      <w:r w:rsidRPr="007428A1">
        <w:tab/>
        <w:t>}</w:t>
      </w:r>
    </w:p>
    <w:p w:rsidR="00585605" w:rsidRPr="007428A1" w:rsidRDefault="00585605" w:rsidP="007428A1">
      <w:pPr>
        <w:spacing w:line="280" w:lineRule="exact"/>
      </w:pPr>
      <w:r w:rsidRPr="007428A1">
        <w:tab/>
        <w:t>else {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mTmpBtInfoForList = g_pBtListHear;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while((mTmpBtInfoForList != NULL) &amp;&amp; (mTmpBtInfoForList-&gt;pNext != NULL))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{</w:t>
      </w:r>
    </w:p>
    <w:p w:rsidR="00585605" w:rsidRPr="007428A1" w:rsidRDefault="00585605" w:rsidP="007428A1">
      <w:pPr>
        <w:spacing w:line="280" w:lineRule="exact"/>
      </w:pPr>
      <w:r w:rsidRPr="007428A1">
        <w:tab/>
      </w:r>
      <w:r w:rsidRPr="007428A1">
        <w:tab/>
        <w:t>mTmpBtInfoForList = mTmpBtInfoForList-&gt;pNext;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mTmpBtInfoForList-&gt;pNext = pTmpBtInfo;</w:t>
      </w:r>
    </w:p>
    <w:p w:rsidR="00585605" w:rsidRPr="007428A1" w:rsidRDefault="00585605" w:rsidP="007428A1">
      <w:pPr>
        <w:spacing w:line="280" w:lineRule="exact"/>
      </w:pPr>
      <w:r w:rsidRPr="007428A1">
        <w:tab/>
        <w:t>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void discovery_state_callback(bt_discovery_state_t state) {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discovery_state = (state == BT_DISCOVERY_STARTED) ? true : false;</w:t>
      </w:r>
    </w:p>
    <w:p w:rsidR="00585605" w:rsidRPr="007428A1" w:rsidRDefault="00585605" w:rsidP="007428A1">
      <w:pPr>
        <w:spacing w:line="280" w:lineRule="exact"/>
      </w:pPr>
      <w:r w:rsidRPr="007428A1">
        <w:t xml:space="preserve">   if(discovery_state == false)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Scanning_state=false;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bt_callbacks_t bt_callbacks =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sizeof(bt_callbacks_t),</w:t>
      </w:r>
    </w:p>
    <w:p w:rsidR="00585605" w:rsidRPr="007428A1" w:rsidRDefault="00585605" w:rsidP="007428A1">
      <w:pPr>
        <w:spacing w:line="280" w:lineRule="exact"/>
      </w:pPr>
      <w:r w:rsidRPr="007428A1">
        <w:t xml:space="preserve">    adapter_state_changed,</w:t>
      </w:r>
    </w:p>
    <w:p w:rsidR="00585605" w:rsidRPr="007428A1" w:rsidRDefault="00585605" w:rsidP="007428A1">
      <w:pPr>
        <w:spacing w:line="280" w:lineRule="exact"/>
      </w:pPr>
      <w:r w:rsidRPr="007428A1">
        <w:t xml:space="preserve">    NULL, /*adapter_properties_cb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NULL, /* remote_device_properties_cb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devices_found_callback, /* device_found_cb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discovery_state_callback, /* discovery_state_changed_cb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NULL, /* pin_request_cb 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NULL, /* ssp_request_cb 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NULL, /*bond_state_changed_cb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NULL, /* acl_state_changed_cb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NULL, /* thread_evt_cb */</w:t>
      </w:r>
    </w:p>
    <w:p w:rsidR="00585605" w:rsidRPr="007428A1" w:rsidRDefault="00585605" w:rsidP="007428A1">
      <w:pPr>
        <w:spacing w:line="280" w:lineRule="exact"/>
      </w:pPr>
      <w:r w:rsidRPr="007428A1">
        <w:t xml:space="preserve">    NULL, /*dut_mode_recv_cb */</w:t>
      </w:r>
    </w:p>
    <w:p w:rsidR="00585605" w:rsidRPr="007428A1" w:rsidRDefault="00585605" w:rsidP="007428A1">
      <w:pPr>
        <w:spacing w:line="280" w:lineRule="exact"/>
        <w:rPr>
          <w:lang w:val="fr-FR"/>
        </w:rPr>
      </w:pPr>
      <w:r w:rsidRPr="007428A1">
        <w:t xml:space="preserve">    </w:t>
      </w:r>
      <w:r w:rsidRPr="007428A1">
        <w:rPr>
          <w:lang w:val="fr-FR"/>
        </w:rPr>
        <w:t>NULL  /*le_test_mode_cb*/</w:t>
      </w:r>
    </w:p>
    <w:p w:rsidR="00585605" w:rsidRPr="007428A1" w:rsidRDefault="00585605" w:rsidP="007428A1">
      <w:pPr>
        <w:spacing w:line="280" w:lineRule="exact"/>
        <w:rPr>
          <w:lang w:val="fr-FR"/>
        </w:rPr>
      </w:pPr>
    </w:p>
    <w:p w:rsidR="00585605" w:rsidRPr="007428A1" w:rsidRDefault="00585605" w:rsidP="007428A1">
      <w:pPr>
        <w:spacing w:line="280" w:lineRule="exact"/>
      </w:pPr>
      <w:r w:rsidRPr="007428A1">
        <w:rPr>
          <w:rFonts w:cs="Times New Roman"/>
        </w:rPr>
        <w:t>}</w:t>
      </w:r>
      <w:r w:rsidRPr="007428A1">
        <w:t>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bt_hal_init(void)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ALOGE("INIT BT 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status = (bt_status_t)sBtInterface-&gt;init(&amp;bt_callbacks);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check_return_status(status);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bt_enable(void)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ALOGE("ENABLE BT");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 (bt_enabled)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return;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status = (bt_status_t)sBtInterface-&gt;enable();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check_return_status(status);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bt_disable(void)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while(1){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if(bt_init_complete == 1)break;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usleep(100000);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}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ALOGE("DISABLE BT");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 (!bt_enabled)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return;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status = (bt_status_t)sBtInterface-&gt;disable();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check_return_status(status);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bool startDiscovery(void) {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unsigned char result = false;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 (!sBtInterface) return result;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status = (bt_status_t)sBtInterface-&gt;start_discovery();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result = (status == BT_STATUS_SUCCESS) ? true : false;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return result;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static void config_permissions(void)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struct __user_cap_header_struct header;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struct __user_cap_data_struct cap;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header.pid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prctl(PR_SET_KEEPCAPS, 1, 0, 0, 0);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setuid(AID_BLUETOOTH);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setgid(AID_BLUETOOTH);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header.version = _LINUX_CAPABILITY_VERSION;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cap.effective = cap.permitted =  cap.inheritable =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    1 &lt;&lt; CAP_NET_RAW |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    1 &lt;&lt; CAP_NET_ADMIN |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    1 &lt;&lt; CAP_NET_BIND_SERVICE |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    1 &lt;&lt; CAP_SYS_RAWIO |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    1 &lt;&lt; CAP_SYS_NICE |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    1 &lt;&lt; CAP_SETGID;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capset(&amp;header, &amp;cap);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setgroups(sizeof(groups)/sizeof(groups[0]), groups);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bool is_file(const char *path)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struct stat statbuf;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if(lstat(path, &amp;statbuf) ==0)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return S_ISREG(statbuf.st_mode) !=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return false;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static void *BT_Thread( void* 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>while(1){</w:t>
      </w:r>
    </w:p>
    <w:p w:rsidR="00585605" w:rsidRPr="007428A1" w:rsidRDefault="00585605" w:rsidP="007428A1">
      <w:pPr>
        <w:spacing w:line="280" w:lineRule="exact"/>
      </w:pPr>
      <w:r w:rsidRPr="007428A1">
        <w:t xml:space="preserve"> if(bt_enabled){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bt_init_complete =1;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startDiscovery();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break;</w:t>
      </w:r>
    </w:p>
    <w:p w:rsidR="00585605" w:rsidRPr="007428A1" w:rsidRDefault="00585605" w:rsidP="007428A1">
      <w:pPr>
        <w:spacing w:line="280" w:lineRule="exact"/>
      </w:pPr>
      <w:r w:rsidRPr="007428A1">
        <w:t xml:space="preserve">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usleep(100000);</w:t>
      </w:r>
    </w:p>
    <w:p w:rsidR="00585605" w:rsidRPr="007428A1" w:rsidRDefault="00585605" w:rsidP="007428A1">
      <w:pPr>
        <w:spacing w:line="280" w:lineRule="exact"/>
      </w:pPr>
      <w:r w:rsidRPr="007428A1">
        <w:t xml:space="preserve">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return 0;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set_scanning_state(bool value){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Scanning_state = value;</w:t>
      </w:r>
    </w:p>
    <w:p w:rsidR="00585605" w:rsidRPr="007428A1" w:rsidRDefault="00585605" w:rsidP="007428A1">
      <w:pPr>
        <w:spacing w:line="280" w:lineRule="exact"/>
        <w:rPr>
          <w:rFonts w:cs="Times New Roman"/>
        </w:rPr>
      </w:pPr>
    </w:p>
    <w:p w:rsidR="00585605" w:rsidRPr="007428A1" w:rsidRDefault="00585605" w:rsidP="007428A1">
      <w:pPr>
        <w:spacing w:line="280" w:lineRule="exact"/>
        <w:rPr>
          <w:rFonts w:cs="Times New Roman"/>
        </w:rPr>
      </w:pPr>
      <w:r w:rsidRPr="007428A1">
        <w:rPr>
          <w:rFonts w:cs="Times New Roman"/>
        </w:rPr>
        <w:t>}</w:t>
      </w:r>
    </w:p>
    <w:p w:rsidR="00585605" w:rsidRPr="007428A1" w:rsidRDefault="00585605" w:rsidP="007428A1">
      <w:pPr>
        <w:spacing w:line="280" w:lineRule="exact"/>
        <w:rPr>
          <w:rFonts w:cs="Times New Roman"/>
        </w:rPr>
      </w:pPr>
    </w:p>
    <w:p w:rsidR="00585605" w:rsidRPr="007428A1" w:rsidRDefault="00585605" w:rsidP="007428A1">
      <w:pPr>
        <w:spacing w:line="280" w:lineRule="exact"/>
      </w:pPr>
      <w:r w:rsidRPr="007428A1">
        <w:t>void updateTextInfo(BT_Info *pTmpBtInfoForList)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char  cBuf[1024];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static int loop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i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BT_Info * pInfoList = NULL;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mmi_window *window = new mmi_window();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w = window-&gt;get_width();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h = window-&gt;get_height();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g_module-&gt;add_window(window);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last_text_y = h / 10;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last_text_x = w / 4;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mmi_point_t point;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point.x = last_text_x;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point.y = last_text_y;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pInfoList = pTmpBtInfoForList;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if(pTmpBtInfoForList == NULL){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if(Scanning_state == true)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if(loop == 0 ){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text_waiting-&gt;set_text("Status: Scanning -----");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loop = 1;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}else{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text_waiting-&gt;set_text("Status: Scanning +++++");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loop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}else{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text_waiting-&gt;set_text("----No dev found ----");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}else if(discovery_state == true){</w:t>
      </w:r>
    </w:p>
    <w:p w:rsidR="00585605" w:rsidRPr="007428A1" w:rsidRDefault="00585605" w:rsidP="007428A1">
      <w:pPr>
        <w:spacing w:line="280" w:lineRule="exact"/>
      </w:pPr>
      <w:r w:rsidRPr="007428A1">
        <w:tab/>
      </w:r>
      <w:r w:rsidRPr="007428A1">
        <w:tab/>
      </w:r>
    </w:p>
    <w:p w:rsidR="00585605" w:rsidRPr="007428A1" w:rsidRDefault="00585605" w:rsidP="007428A1">
      <w:pPr>
        <w:spacing w:line="280" w:lineRule="exact"/>
      </w:pPr>
      <w:r w:rsidRPr="007428A1">
        <w:t xml:space="preserve">        if(Scanning_state == true){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if(loop == 0 ){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text_waiting-&gt;set_text("Status: Inquiring -----");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loop = 1;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        }else{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text_waiting-&gt;set_text("Status: Inquiring +++++");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    loop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else{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text_waiting-&gt;set_text("Status: Scanning Completed");</w:t>
      </w:r>
    </w:p>
    <w:p w:rsidR="00585605" w:rsidRPr="007428A1" w:rsidRDefault="00585605" w:rsidP="007428A1">
      <w:pPr>
        <w:spacing w:line="280" w:lineRule="exact"/>
      </w:pPr>
      <w:r w:rsidRPr="007428A1">
        <w:tab/>
        <w:t>text[10]-&gt;set_text("----End of Scan List----");</w:t>
      </w:r>
    </w:p>
    <w:p w:rsidR="00585605" w:rsidRPr="007428A1" w:rsidRDefault="00585605" w:rsidP="007428A1">
      <w:pPr>
        <w:spacing w:line="280" w:lineRule="exact"/>
      </w:pPr>
      <w:r w:rsidRPr="007428A1">
        <w:tab/>
        <w:t>return;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while(pTmpBtInfoForList){        </w:t>
      </w:r>
    </w:p>
    <w:p w:rsidR="00585605" w:rsidRPr="007428A1" w:rsidRDefault="00585605" w:rsidP="007428A1">
      <w:pPr>
        <w:spacing w:line="280" w:lineRule="exact"/>
      </w:pPr>
      <w:r w:rsidRPr="007428A1">
        <w:tab/>
        <w:t>memset(cBuf,0x00,sizeof(cBuf));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if(strlen((const char*)pTmpBtInfoForList-&gt;bd_name)){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sprintf(cBuf  + strlen(cBuf), " %.12s", (const char*)pTmpBtInfoForList-&gt;bd_name);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}else{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sprintf(cBuf, "%02x:%02x:%02x:%02x:%02x:%02x",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pTmpBtInfoForList-&gt;bd_addr[0], pTmpBtInfoForList-&gt;bd_addr[1], pTmpBtInfoForList-&gt;bd_addr[2],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pTmpBtInfoForList-&gt;bd_addr[3], pTmpBtInfoForList-&gt;bd_addr[4], pTmpBtInfoForList-&gt;bd_addr[5]);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pTmpBtInfoForList = pTmpBtInfoForList-&gt;pNext;    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if(i&lt;10){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text[i]-&gt;set_text(cBuf);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i++;</w:t>
      </w:r>
    </w:p>
    <w:p w:rsidR="00585605" w:rsidRPr="007428A1" w:rsidRDefault="00585605" w:rsidP="007428A1">
      <w:pPr>
        <w:spacing w:line="280" w:lineRule="exact"/>
      </w:pPr>
      <w:r w:rsidRPr="007428A1">
        <w:tab/>
        <w:t>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return;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bool BT_init(void){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config_permissions();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 ( HAL_load() &lt; 0 )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  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if(is_file(BT_CONFIG_OLD)){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remove(BT_CONFIG_OLD);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if(is_file(BT_CONFIG_NEW)){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remove(BT_CONFIG_NEW);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bt_hal_init();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bt_enable();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pthread_create( &amp;btThread, NULL, BT_Thread, (void*) NULL);   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return true;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void BT_deinit(void)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BT_Info *pTmpBtInfoForList = NULL;</w:t>
      </w:r>
    </w:p>
    <w:p w:rsidR="00585605" w:rsidRPr="007428A1" w:rsidRDefault="00585605" w:rsidP="007428A1">
      <w:pPr>
        <w:spacing w:line="280" w:lineRule="exact"/>
        <w:rPr>
          <w:rFonts w:cs="Times New Roman"/>
        </w:rPr>
      </w:pPr>
    </w:p>
    <w:p w:rsidR="00585605" w:rsidRPr="007428A1" w:rsidRDefault="00585605" w:rsidP="007428A1">
      <w:pPr>
        <w:spacing w:line="280" w:lineRule="exact"/>
      </w:pPr>
      <w:r w:rsidRPr="007428A1">
        <w:t xml:space="preserve">    bt_disable();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while(1){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if((bt_init_complete == 1) &amp;&amp; (bt_enabled == 0) )break;</w:t>
      </w:r>
    </w:p>
    <w:p w:rsidR="00585605" w:rsidRPr="007428A1" w:rsidRDefault="00585605" w:rsidP="007428A1">
      <w:pPr>
        <w:spacing w:line="280" w:lineRule="exact"/>
      </w:pPr>
      <w:r w:rsidRPr="007428A1">
        <w:t xml:space="preserve"> </w:t>
      </w:r>
      <w:r w:rsidRPr="007428A1">
        <w:tab/>
        <w:t>usleep(100000);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bt_cleanup();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HAL_unload();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if(is_file(BT_CONFIG_OLD)){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remove(BT_CONFIG_OLD);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if(is_file(BT_CONFIG_NEW)){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remove(BT_CONFIG_NEW);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while(g_pBtListHear){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pTmpBtInfoForList = g_pBtListHear;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g_pBtListHear = g_pBtListHear-&gt;pNext;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free(pTmpBtInfoForList);    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pthread_join(btThread, NULL);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bt_init_complete = -1;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return;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static void *processThread(void *)</w:t>
      </w:r>
    </w:p>
    <w:p w:rsidR="00585605" w:rsidRPr="007428A1" w:rsidRDefault="00585605" w:rsidP="007428A1">
      <w:pPr>
        <w:spacing w:line="280" w:lineRule="exact"/>
      </w:pPr>
      <w:r w:rsidRPr="007428A1">
        <w:t>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signal(SIGUSR1, signalHandler);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mmi_window *window = new mmi_window();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w = window-&gt;get_width();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h = window-&gt;get_height();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i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g_module-&gt;add_window(window);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int last_text_y = h / 10;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last_text_x = w / 4;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mmi_point_t point;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point.x = last_text_x;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point.y = last_text_y;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ALOGE("%s: Start\n", __FUNCTION__);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text_waiting = new mmi_text(point, "");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text_waiting-&gt;set_text("Status: Start");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g_module-&gt;add_text(text_waiting);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for(i=0;i&lt;11;i++){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last_text_y += 2 * mmi_text::get_font_size_y();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point.y = last_text_y;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text[i] = new mmi_text(point, "");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g_module-&gt;add_text(text[i]);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if(BT_init() == false){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ALOGE( "%s: Exit\n", __FUNCTION__);</w:t>
      </w:r>
    </w:p>
    <w:p w:rsidR="00585605" w:rsidRPr="007428A1" w:rsidRDefault="00585605" w:rsidP="007428A1">
      <w:pPr>
        <w:spacing w:line="280" w:lineRule="exact"/>
      </w:pPr>
      <w:r w:rsidRPr="007428A1">
        <w:tab/>
        <w:t>text_waiting-&gt;set_text("Status: INIT FAILED");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pthread_exit(NULL);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return NULL;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bt_init_over = true;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 (exit_thd)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goto exit;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text_waiting-&gt;set_text( "Status: Scanning");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set_scanning_state(true);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while (1)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if (exit_thd)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return NULL;       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updateTextInfo(g_pBtListHear);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usleep(200000);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exit:</w:t>
      </w:r>
    </w:p>
    <w:p w:rsidR="00585605" w:rsidRPr="007428A1" w:rsidRDefault="00585605" w:rsidP="007428A1">
      <w:pPr>
        <w:spacing w:line="280" w:lineRule="exact"/>
      </w:pPr>
      <w:r w:rsidRPr="007428A1">
        <w:t xml:space="preserve">    ALOGE("%s: Exit\n", __FUNCTION__);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pthread_exit(NULL);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return NULL;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void pass(void *)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if(!bt_init_over) return;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g_retval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sem_post(&amp;g_sem);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pthread_kill(processThreadPid, SIGUSR1);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exit_thd = true;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fail(void *)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if(!bt_init_over) return;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g_retval = -1;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pthread_kill(processThreadPid, SIGUSR1);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exit_thd = true;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sem_post(&amp;g_sem);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initUI()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g_module-&gt;add_btn_pass(pass);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g_module-&gt;add_btn_fail(fail);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get_input()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memset(&amp;input, 0, sizeof(struct input_params));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parse_parameter(mmi_config::query_config_value(g_module-&gt;get_domain(), "parameter"), paras);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void init()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g_retval = -1;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sem_init(&amp;g_sem, 0, 0);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initUI();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>void finish()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sem_wait(&amp;g_sem);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g_module-&gt;clean_source();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BT_deinit();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void pcba_test(){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count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mmi_window *window = new mmi_window();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mmi_point_t point = { window-&gt;get_width() / 4, window-&gt;get_height() / 3 };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ALOGE("%s: Start\n", __FUNCTION__);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text_waiting = new mmi_text(point, "Bluetooth Initializing...");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g_module-&gt;add_text(text_waiting);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usleep(300000);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if(BT_init() == false){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ALOGE( "%s: Exit\n", __FUNCTION__);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text_waiting-&gt;set_text("Bluetooth open Fail!");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g_retval = -1;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usleep(500000);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}else{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while(count&lt;30&amp;&amp;0==bt_enabled){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count++;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usleep(100000);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}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if(bt_enabled){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 g_retval = 0;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    text_waiting-&gt;set_text("Bluetooth open OK!");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 BT_deinit();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    usleep(500000);</w:t>
      </w:r>
    </w:p>
    <w:p w:rsidR="00585605" w:rsidRPr="007428A1" w:rsidRDefault="00585605" w:rsidP="007428A1">
      <w:pPr>
        <w:spacing w:line="280" w:lineRule="exact"/>
      </w:pPr>
      <w:r w:rsidRPr="007428A1">
        <w:tab/>
        <w:t xml:space="preserve">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g_module-&gt;clean_source();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int manual_test()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init();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int res = pthread_create(&amp;processThreadPid, NULL, processThread, NULL);</w:t>
      </w:r>
    </w:p>
    <w:p w:rsidR="00585605" w:rsidRPr="007428A1" w:rsidRDefault="00585605" w:rsidP="007428A1">
      <w:pPr>
        <w:spacing w:line="280" w:lineRule="exact"/>
      </w:pPr>
    </w:p>
    <w:p w:rsidR="00585605" w:rsidRPr="007428A1" w:rsidRDefault="00585605" w:rsidP="007428A1">
      <w:pPr>
        <w:spacing w:line="280" w:lineRule="exact"/>
      </w:pPr>
      <w:r w:rsidRPr="007428A1">
        <w:t xml:space="preserve">    if(res &lt; 0)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ALOGE("can't create pthread: %s\n", strerror(errno));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else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pthread_join(processThreadPid, NULL);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finish();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return g_retval;</w:t>
      </w:r>
    </w:p>
    <w:p w:rsidR="00585605" w:rsidRPr="007428A1" w:rsidRDefault="00585605" w:rsidP="007428A1">
      <w:pPr>
        <w:spacing w:line="280" w:lineRule="exact"/>
      </w:pPr>
      <w:r w:rsidRPr="007428A1">
        <w:t>}</w:t>
      </w:r>
    </w:p>
    <w:p w:rsidR="00585605" w:rsidRPr="007428A1" w:rsidRDefault="00585605" w:rsidP="007428A1">
      <w:pPr>
        <w:spacing w:line="280" w:lineRule="exact"/>
      </w:pPr>
      <w:r w:rsidRPr="007428A1">
        <w:t>int module_main(mmi_module * mod)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if(mod == NULL)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return -1;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g_module = mod;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bt_init_over = false;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exit_thd = false;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get_input();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case_run_mode_t mode = g_module-&gt;get_run_mode();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if(mode == TEST_MODE_PCBA)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pcba_test();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return g_retval;</w:t>
      </w:r>
    </w:p>
    <w:p w:rsidR="00585605" w:rsidRPr="007428A1" w:rsidRDefault="00585605" w:rsidP="008736FA">
      <w:pPr>
        <w:spacing w:line="280" w:lineRule="exact"/>
        <w:outlineLvl w:val="0"/>
      </w:pPr>
      <w:r w:rsidRPr="007428A1">
        <w:t xml:space="preserve">    } else {</w:t>
      </w:r>
    </w:p>
    <w:p w:rsidR="00585605" w:rsidRPr="007428A1" w:rsidRDefault="00585605" w:rsidP="007428A1">
      <w:pPr>
        <w:spacing w:line="280" w:lineRule="exact"/>
      </w:pPr>
      <w:r w:rsidRPr="007428A1">
        <w:t xml:space="preserve">        return manual_test();</w:t>
      </w:r>
    </w:p>
    <w:p w:rsidR="00585605" w:rsidRPr="007428A1" w:rsidRDefault="00585605" w:rsidP="007428A1">
      <w:pPr>
        <w:spacing w:line="280" w:lineRule="exact"/>
      </w:pPr>
      <w:r w:rsidRPr="007428A1">
        <w:t xml:space="preserve">    }</w:t>
      </w:r>
    </w:p>
    <w:p w:rsidR="00585605" w:rsidRPr="007428A1" w:rsidRDefault="00585605" w:rsidP="007428A1">
      <w:pPr>
        <w:spacing w:line="280" w:lineRule="exact"/>
        <w:rPr>
          <w:rFonts w:cs="Times New Roman"/>
        </w:rPr>
      </w:pPr>
      <w:r w:rsidRPr="007428A1">
        <w:t>}</w:t>
      </w:r>
    </w:p>
    <w:sectPr w:rsidR="00585605" w:rsidRPr="007428A1" w:rsidSect="00F7372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605" w:rsidRDefault="00585605" w:rsidP="001D118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85605" w:rsidRDefault="00585605" w:rsidP="001D118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605" w:rsidRDefault="00585605" w:rsidP="008736FA">
    <w:pPr>
      <w:pStyle w:val="Footer"/>
      <w:jc w:val="center"/>
      <w:rPr>
        <w:rFonts w:cs="Times New Roman"/>
      </w:rPr>
    </w:pPr>
    <w:r>
      <w:rPr>
        <w:rFonts w:cs="宋体" w:hint="eastAsia"/>
      </w:rPr>
      <w:t>深圳天珑无线科技有限公司</w:t>
    </w:r>
  </w:p>
  <w:p w:rsidR="00585605" w:rsidRPr="00B67B07" w:rsidRDefault="00585605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605" w:rsidRDefault="00585605" w:rsidP="001D118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85605" w:rsidRDefault="00585605" w:rsidP="001D118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605" w:rsidRDefault="00585605" w:rsidP="00470485">
    <w:pPr>
      <w:pStyle w:val="Header"/>
      <w:jc w:val="left"/>
      <w:rPr>
        <w:rFonts w:cs="Times New Roman"/>
      </w:rPr>
    </w:pPr>
    <w:r w:rsidRPr="00377EEF">
      <w:rPr>
        <w:rFonts w:cs="宋体" w:hint="eastAsia"/>
      </w:rPr>
      <w:t>天珑</w:t>
    </w:r>
    <w:r>
      <w:rPr>
        <w:rFonts w:cs="宋体" w:hint="eastAsia"/>
      </w:rPr>
      <w:t>高通平台</w:t>
    </w:r>
    <w:r>
      <w:t>FTM</w:t>
    </w:r>
    <w:r>
      <w:rPr>
        <w:rFonts w:cs="宋体" w:hint="eastAsia"/>
      </w:rPr>
      <w:t>模式蓝牙测试功能软件</w:t>
    </w:r>
    <w:r w:rsidRPr="00B67B07">
      <w:t>V1.0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189"/>
    <w:rsid w:val="00077B8D"/>
    <w:rsid w:val="001166AC"/>
    <w:rsid w:val="0014353D"/>
    <w:rsid w:val="001D1189"/>
    <w:rsid w:val="001D6D83"/>
    <w:rsid w:val="002001EE"/>
    <w:rsid w:val="00204042"/>
    <w:rsid w:val="00262E96"/>
    <w:rsid w:val="002E3561"/>
    <w:rsid w:val="002E52CC"/>
    <w:rsid w:val="00365F92"/>
    <w:rsid w:val="00377EEF"/>
    <w:rsid w:val="003D01E9"/>
    <w:rsid w:val="00413C4E"/>
    <w:rsid w:val="00470485"/>
    <w:rsid w:val="004733BB"/>
    <w:rsid w:val="004C7AF1"/>
    <w:rsid w:val="004C7FE9"/>
    <w:rsid w:val="0058061C"/>
    <w:rsid w:val="00585605"/>
    <w:rsid w:val="00647D80"/>
    <w:rsid w:val="006B1947"/>
    <w:rsid w:val="006E4427"/>
    <w:rsid w:val="007428A1"/>
    <w:rsid w:val="0077413C"/>
    <w:rsid w:val="007A2AF8"/>
    <w:rsid w:val="007D7251"/>
    <w:rsid w:val="007D7DB4"/>
    <w:rsid w:val="007E22FA"/>
    <w:rsid w:val="007F0F87"/>
    <w:rsid w:val="008736FA"/>
    <w:rsid w:val="008B5306"/>
    <w:rsid w:val="00907341"/>
    <w:rsid w:val="00954734"/>
    <w:rsid w:val="009B33A6"/>
    <w:rsid w:val="00A7459C"/>
    <w:rsid w:val="00A86A00"/>
    <w:rsid w:val="00AA7350"/>
    <w:rsid w:val="00AF5783"/>
    <w:rsid w:val="00B50FA6"/>
    <w:rsid w:val="00B67B07"/>
    <w:rsid w:val="00B965C4"/>
    <w:rsid w:val="00BA652F"/>
    <w:rsid w:val="00BC5193"/>
    <w:rsid w:val="00C0748D"/>
    <w:rsid w:val="00C81748"/>
    <w:rsid w:val="00CC6C16"/>
    <w:rsid w:val="00D016B3"/>
    <w:rsid w:val="00D21722"/>
    <w:rsid w:val="00D35D0A"/>
    <w:rsid w:val="00D373F4"/>
    <w:rsid w:val="00DC790C"/>
    <w:rsid w:val="00E11D32"/>
    <w:rsid w:val="00F2453B"/>
    <w:rsid w:val="00F51699"/>
    <w:rsid w:val="00F73725"/>
    <w:rsid w:val="00F74C44"/>
    <w:rsid w:val="00F90161"/>
    <w:rsid w:val="00FD7C98"/>
    <w:rsid w:val="00FF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2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D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D1189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1D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D1189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470485"/>
    <w:rPr>
      <w:rFonts w:ascii="宋体" w:cs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70485"/>
    <w:rPr>
      <w:rFonts w:ascii="宋体" w:eastAsia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102</TotalTime>
  <Pages>12</Pages>
  <Words>2031</Words>
  <Characters>11578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xuzhi.luo</dc:creator>
  <cp:keywords/>
  <dc:description/>
  <cp:lastModifiedBy>微软中国</cp:lastModifiedBy>
  <cp:revision>50</cp:revision>
  <dcterms:created xsi:type="dcterms:W3CDTF">2012-11-06T08:03:00Z</dcterms:created>
  <dcterms:modified xsi:type="dcterms:W3CDTF">2015-03-18T03:30:00Z</dcterms:modified>
</cp:coreProperties>
</file>